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9BE0" w14:textId="5B55CACC" w:rsidR="00831721" w:rsidRDefault="002903E7" w:rsidP="00831721">
      <w:pPr>
        <w:spacing w:before="120" w:after="0"/>
      </w:pPr>
      <w:r w:rsidRPr="00FF26B6">
        <w:rPr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4119224E" wp14:editId="5CFDD471">
            <wp:simplePos x="0" y="0"/>
            <wp:positionH relativeFrom="page">
              <wp:posOffset>30480</wp:posOffset>
            </wp:positionH>
            <wp:positionV relativeFrom="paragraph">
              <wp:posOffset>0</wp:posOffset>
            </wp:positionV>
            <wp:extent cx="4589145" cy="1074420"/>
            <wp:effectExtent l="0" t="0" r="0" b="0"/>
            <wp:wrapTight wrapText="bothSides">
              <wp:wrapPolygon edited="0">
                <wp:start x="1704" y="4979"/>
                <wp:lineTo x="1704" y="14553"/>
                <wp:lineTo x="8966" y="18000"/>
                <wp:lineTo x="14705" y="19915"/>
                <wp:lineTo x="15781" y="19915"/>
                <wp:lineTo x="17126" y="18766"/>
                <wp:lineTo x="17036" y="18000"/>
                <wp:lineTo x="18829" y="14936"/>
                <wp:lineTo x="18471" y="13021"/>
                <wp:lineTo x="17305" y="11489"/>
                <wp:lineTo x="16408" y="4979"/>
                <wp:lineTo x="1704" y="4979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721" w:rsidRPr="0041428F">
        <w:rPr>
          <w:noProof/>
          <w:lang w:bidi="pt-PT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4160A648" wp14:editId="626BB1EB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380" cy="2141220"/>
                <wp:effectExtent l="0" t="0" r="1270" b="0"/>
                <wp:wrapNone/>
                <wp:docPr id="19" name="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2141220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v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v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v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v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D4DFE4" id="Gráfico 17" o:spid="_x0000_s1026" style="position:absolute;margin-left:0;margin-top:-36pt;width:649.4pt;height:168.6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+zF5AcAADgoAAAOAAAAZHJzL2Uyb0RvYy54bWzsmtuO2zYQhu8L9B0EXRZILOosI95gmzRB&#10;gW0SNCnSXGplyRYgi6pErzd5+v48ydTau5I3aVAEvrEpkcMhh8Php5GePb/dVNZN3nYlrRc2eerY&#10;Vl5ndFnWq4X914dXT2Lb6lhaL9OK1vnC/px39vOLn396tmvmuUvXtFrmrYVO6m6+axb2mrFmPpt1&#10;2TrfpN1T2uQ1KgvablKGy3Y1W7bpDr1vqpnrOOFsR9tl09Is7zrcfSkr7QvRf1HkGXtbFF3OrGph&#10;Y2xM/Lbi95r/zi6epfNVmzbrMlPDSB8xik1a1lDad/UyZam1bcuDrjZl1tKOFuxpRjczWhRllos5&#10;YDbEuTOb1y3dNmIuq/lu1fRmgmnv2OnR3WZvbl63zfvmXQtL7JoVbCGu+Fxui3bD/zFK61aY7HNv&#10;svyWWRluxq4feTEsm6HOJT5xXWXUbA3Lc7knEfF920K9LAmTZ+vfVA+h4wQB8WQPJHF9JxA9zPQA&#10;ZoNh7Ro4Sre3Rfd1tni/TptcmLibwxbvWqtcYiKYUJ1u4K+vuOdZV+VNm88teSEnyMcBgd5y3byD&#10;EY+YzSUuCZMDA2gDenEUhlGgph+FaB5wr+ynn86zbcde51SsRXpz1THptEuUhMst1VgzWtddyfK/&#10;MfpiU8GPf5lZXhwmgUesHUpSk5K+I/TJFCJekGDM1toi+xHBuQ80EUOTC6GYJOOaTCES+X7gTNDk&#10;Gpq4Q42rMSWIG0feFDXww95009QcSIwaDb7Q65i8PKaQGNioGvjU6WpMoaNeAL9cac9L19oZs9ta&#10;eSNKVsqDvyPiYUM7HgNM10Qg0JdwOunqkOKuPCIMxzGFyUnCcAdT2D1JGItsCnsnCcu938/ZP0kY&#10;C2Jq1rFBGAxrgX9l+BZnHT/lKnHKMdvCKdfaFk65a64wnTcp4+uli9ZuYeuQYK1xdqudzus39Cb/&#10;QEVLxpdPeakYivIKNYl9y2x7XWa/5l8myGEsslsvShI/lN3Gnu94iRqqqFYBRVbLOKFNN9B1TDPx&#10;PEQw6TAkDHxcmF0nXhjFcl0IiZ3QFYuix8X3l9Qqw8ZRrVVtzrQXEQXp1LqF/leTlgFZ9H9S46Hh&#10;dadZRbtc6uMLLA6OfqW5g2z3h0dHq3L5qqwqvrICsfIXVWvdpHCbNMvymuldMWhZ1dxXkgAHk5Wl&#10;gLSiSpnY3TXlvUnvajv2Mu3WsjchLw2+wYnUaoNgePzglEclL13T5Wccui2VZNY12asSPV2lHXuX&#10;tjjCcCwBL9lb/BQVxTjgmqJkW2vafjl2n7cHFaDWtnZAu4Xd/bNN29y2qt9r8EKC5UW3TFz4QcRP&#10;+9asuTZr6u3mBYWB4EsYnSjy9qzSxaKlm4+g0EuuFVVpnUE3ghzD9pMXLxiuUQWOzfLLS1EG/2Gd&#10;rur3TcY7F5sNM/9w+zFtG6tBcWEzUMIbqhklnevTH+vKG8i2XLKml1tGi5KjgbCwtKu6AC9xuPse&#10;4IQoez84Ce+aDE5HuVFjE6jRiQCKgjuPUePQ87XhjMPrEGb4Amls4jsTiKHVCBc/kBgyU5gkkRdy&#10;ZtpD7CgzJZ6PwDuuacBMfuz7ERnXhMXoJxQkSeyFnM5G5mQKxYmXuBMUmQw0WZEpJMw9ajkE5X4+&#10;0xboQGJUhwlA03SYEiD9Qyc4IxPLP/0oyKR3j0AmtdF5BN6DkDzmue9IhpAuoRhi3+wYtRwT0lCC&#10;Z2sHoUL06XokSpwB0bgykkiVMkAcxZZjavEIlhA3EbJhQJI4lEe3nIna0KJWBoTxWgEeJg9qXDns&#10;UsxZ84FEqmHj3ijTW6ptqAygu/u2qKSfPgTqaKg6o9IZlQ7SeJrfFPnoHBPOv/tRSYTL/wCVEseP&#10;kW2S+00n+MxnhO9ASnwfA172QxmjJCEwCi4mIoXEi2POYg8rMVnHC/ww9CZAnykURD6eW0f1mKjz&#10;KD7qQezh+Zi4M1mPKTRpaUzgmbY0BxLmwpzx6AfFI+WrD9IR9x8VjfZopA/sOyQlN/XdQ32QCpIS&#10;oR+5yOjwxBlxPD9GHkg8wMlal+A5yJPVSYhUwIB2VBgQwnJ3K4VDcBpeyY79OHZ5CovrdZ3ADQdJ&#10;pf8zRp1CRnhZJnJIVlGVSK3UeK2HdAhlH0u2FiedzmasOpVtXHUW0sA86cFd4WjeScPUquNNtADB&#10;Q77zoBRvXW03f9ClzDtxOlfvn3Cbv4ASyS1f30as6fWLVBlXyAOQHmtV9ulrq8vSKl/y6QjvYWWV&#10;/4kkqzw7tRnECM4JsnOC7O7L23uoD3HnfuoTAWMy9eEhMCRE5rjxJOo7ylF1jszF2zh4vsyRxW7M&#10;XzN+e/DTWsQeeThF5scEwRi0tB/MGPoRzwkwMaStRvSY9BfjYTYY12OCHHoPCOH0N6LHFPLR1h/X&#10;Y9LfZD2mkKKyh612gHGjUzEljizNmcu+KZfBnF/3sk47Js88KVfgh88em+7gklxSteP3rY6RC77g&#10;CBQwhY7rBwMiipARSiTVRKHvxQOYUvtTJofEtpuMS67nBoHKOiXQim8kRAxRlCY3pOhY7rPxWm7i&#10;AQ4OQVLtPdGlwZ260VBUjcLzXJLopFsYomiMkXhRGCvgC8KYhINaoYKz4GAhhloeA16SkKazlX6n&#10;dxpbuQLWTLbC6xbJVjDzIyGKhxSFj2du+lFeLIrvs/B5mgRp+Skd//7NvEbZ/ODv4l8AAAD//wMA&#10;UEsDBBQABgAIAAAAIQDSMxuE4AAAAAkBAAAPAAAAZHJzL2Rvd25yZXYueG1sTI/BasJAEIbvhb7D&#10;MoXedJMUrcZMRKTtSQpqofS2ZsckmJ0N2TWJb9/11N5m+Id/vi9bj6YRPXWutowQTyMQxIXVNZcI&#10;X8f3yQKE84q1aiwTwo0crPPHh0yl2g68p/7gSxFK2KUKofK+TaV0RUVGualtiUN2tp1RPqxdKXWn&#10;hlBuGplE0VwaVXP4UKmWthUVl8PVIHwMati8xG/97nLe3n6Os8/vXUyIz0/jZgXC0+j/juGOH9Ah&#10;D0wne2XtRIMQRDzC5DUJwz1OlougckJI5rMEZJ7J/wb5LwAAAP//AwBQSwECLQAUAAYACAAAACEA&#10;toM4kv4AAADhAQAAEwAAAAAAAAAAAAAAAAAAAAAAW0NvbnRlbnRfVHlwZXNdLnhtbFBLAQItABQA&#10;BgAIAAAAIQA4/SH/1gAAAJQBAAALAAAAAAAAAAAAAAAAAC8BAABfcmVscy8ucmVsc1BLAQItABQA&#10;BgAIAAAAIQCbW+zF5AcAADgoAAAOAAAAAAAAAAAAAAAAAC4CAABkcnMvZTJvRG9jLnhtbFBLAQIt&#10;ABQABgAIAAAAIQDSMxuE4AAAAAkBAAAPAAAAAAAAAAAAAAAAAD4KAABkcnMvZG93bnJldi54bWxQ&#10;SwUGAAAAAAQABADzAAAASwsAAAAA&#10;">
                <v:shape id="Forma Liv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2683c6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v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cade4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v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cade4 [3204]" stroked="f">
                  <v:fill color2="#76cdee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v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2683c6 [3205]" stroked="f">
                  <v:fill color2="#1c6194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p w14:paraId="293670D4" w14:textId="23F022B0" w:rsidR="00FF26B6" w:rsidRDefault="00FF26B6" w:rsidP="00A6783B">
      <w:pPr>
        <w:pStyle w:val="Assinatura"/>
        <w:rPr>
          <w:color w:val="000000" w:themeColor="text1"/>
        </w:rPr>
      </w:pPr>
    </w:p>
    <w:p w14:paraId="4E6F79A0" w14:textId="2BCA3FB9" w:rsidR="004174B9" w:rsidRDefault="004174B9" w:rsidP="00A6783B">
      <w:pPr>
        <w:pStyle w:val="Assinatura"/>
        <w:rPr>
          <w:color w:val="000000" w:themeColor="text1"/>
        </w:rPr>
      </w:pPr>
    </w:p>
    <w:p w14:paraId="08FB6963" w14:textId="3006B1E3" w:rsidR="004174B9" w:rsidRDefault="004174B9" w:rsidP="00A6783B">
      <w:pPr>
        <w:pStyle w:val="Assinatura"/>
        <w:rPr>
          <w:color w:val="000000" w:themeColor="text1"/>
        </w:rPr>
      </w:pPr>
    </w:p>
    <w:p w14:paraId="0BE330C7" w14:textId="25D2F792" w:rsidR="004174B9" w:rsidRDefault="004174B9" w:rsidP="00A6783B">
      <w:pPr>
        <w:pStyle w:val="Assinatura"/>
        <w:rPr>
          <w:color w:val="000000" w:themeColor="text1"/>
        </w:rPr>
      </w:pPr>
    </w:p>
    <w:p w14:paraId="29705523" w14:textId="557EE2ED" w:rsidR="004174B9" w:rsidRDefault="004174B9" w:rsidP="00A6783B">
      <w:pPr>
        <w:pStyle w:val="Assinatura"/>
        <w:rPr>
          <w:color w:val="000000" w:themeColor="text1"/>
        </w:rPr>
      </w:pPr>
    </w:p>
    <w:p w14:paraId="7FD47550" w14:textId="14A56864" w:rsidR="004174B9" w:rsidRDefault="004174B9" w:rsidP="00A6783B">
      <w:pPr>
        <w:pStyle w:val="Assinatura"/>
        <w:rPr>
          <w:color w:val="000000" w:themeColor="text1"/>
        </w:rPr>
      </w:pPr>
    </w:p>
    <w:p w14:paraId="28A26E37" w14:textId="7A6AFC0F" w:rsidR="004174B9" w:rsidRDefault="004174B9" w:rsidP="00A6783B">
      <w:pPr>
        <w:pStyle w:val="Assinatura"/>
        <w:rPr>
          <w:color w:val="000000" w:themeColor="text1"/>
        </w:rPr>
      </w:pPr>
    </w:p>
    <w:p w14:paraId="7554C19C" w14:textId="4F9468BE" w:rsidR="004174B9" w:rsidRDefault="004174B9" w:rsidP="00A6783B">
      <w:pPr>
        <w:pStyle w:val="Assinatura"/>
        <w:rPr>
          <w:color w:val="000000" w:themeColor="text1"/>
        </w:rPr>
      </w:pPr>
    </w:p>
    <w:p w14:paraId="0B833098" w14:textId="77777777" w:rsidR="004174B9" w:rsidRDefault="004174B9" w:rsidP="00A6783B">
      <w:pPr>
        <w:pStyle w:val="Assinatura"/>
        <w:rPr>
          <w:color w:val="000000" w:themeColor="text1"/>
        </w:rPr>
      </w:pPr>
    </w:p>
    <w:p w14:paraId="18E5EED1" w14:textId="480785AB" w:rsidR="00240665" w:rsidRDefault="00240665" w:rsidP="00A6783B">
      <w:pPr>
        <w:pStyle w:val="Assinatura"/>
        <w:rPr>
          <w:color w:val="000000" w:themeColor="text1"/>
        </w:rPr>
      </w:pPr>
    </w:p>
    <w:p w14:paraId="639FBE5F" w14:textId="77777777" w:rsidR="00240665" w:rsidRDefault="00240665" w:rsidP="00A6783B">
      <w:pPr>
        <w:pStyle w:val="Assinatura"/>
        <w:rPr>
          <w:color w:val="000000" w:themeColor="text1"/>
        </w:rPr>
      </w:pPr>
    </w:p>
    <w:p w14:paraId="326B0597" w14:textId="0591071B" w:rsidR="00FF26B6" w:rsidRPr="00DD3C75" w:rsidRDefault="00FF26B6" w:rsidP="00A6783B">
      <w:pPr>
        <w:pStyle w:val="Assinatura"/>
        <w:rPr>
          <w:rFonts w:ascii="Times New Roman" w:hAnsi="Times New Roman" w:cs="Times New Roman"/>
          <w:color w:val="000000" w:themeColor="text1"/>
        </w:rPr>
      </w:pPr>
    </w:p>
    <w:p w14:paraId="01B3F63B" w14:textId="367BE6CC" w:rsidR="00FF26B6" w:rsidRPr="00DD3C75" w:rsidRDefault="00FF26B6" w:rsidP="00FF26B6">
      <w:pPr>
        <w:pStyle w:val="Assinatura"/>
        <w:jc w:val="center"/>
        <w:rPr>
          <w:rFonts w:ascii="Times New Roman" w:hAnsi="Times New Roman" w:cs="Times New Roman"/>
          <w:color w:val="000000" w:themeColor="text1"/>
          <w:sz w:val="36"/>
          <w:szCs w:val="28"/>
        </w:rPr>
      </w:pPr>
      <w:r w:rsidRPr="00DD3C75">
        <w:rPr>
          <w:rFonts w:ascii="Times New Roman" w:hAnsi="Times New Roman" w:cs="Times New Roman"/>
          <w:color w:val="000000" w:themeColor="text1"/>
          <w:sz w:val="36"/>
          <w:szCs w:val="28"/>
        </w:rPr>
        <w:t xml:space="preserve">Licenciatura em Engenharia Informática </w:t>
      </w:r>
    </w:p>
    <w:p w14:paraId="27CA55E6" w14:textId="7E89A7D0" w:rsidR="00FF26B6" w:rsidRPr="00DD3C75" w:rsidRDefault="00FF26B6" w:rsidP="004174B9">
      <w:pPr>
        <w:pStyle w:val="Assinatura"/>
        <w:ind w:left="0"/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14:paraId="70E7FAB3" w14:textId="1AC49734" w:rsidR="00FF26B6" w:rsidRPr="00DD3C75" w:rsidRDefault="00FF26B6" w:rsidP="00FF26B6">
      <w:pPr>
        <w:pStyle w:val="Assinatura"/>
        <w:jc w:val="center"/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14:paraId="27DA5D38" w14:textId="77777777" w:rsidR="00FF26B6" w:rsidRPr="00DD3C75" w:rsidRDefault="00FF26B6" w:rsidP="00FF26B6">
      <w:pPr>
        <w:pStyle w:val="Assinatura"/>
        <w:jc w:val="center"/>
        <w:rPr>
          <w:rFonts w:ascii="Times New Roman" w:hAnsi="Times New Roman" w:cs="Times New Roman"/>
          <w:color w:val="000000" w:themeColor="text1"/>
          <w:sz w:val="36"/>
          <w:szCs w:val="28"/>
        </w:rPr>
      </w:pPr>
    </w:p>
    <w:p w14:paraId="7A30095E" w14:textId="7E9F32BF" w:rsidR="00FF26B6" w:rsidRPr="00DD3C75" w:rsidRDefault="004174B9" w:rsidP="004174B9">
      <w:pPr>
        <w:pStyle w:val="Assinatura"/>
        <w:jc w:val="center"/>
        <w:rPr>
          <w:rFonts w:ascii="Times New Roman" w:hAnsi="Times New Roman" w:cs="Times New Roman"/>
          <w:color w:val="000000" w:themeColor="text1"/>
          <w:sz w:val="36"/>
          <w:szCs w:val="28"/>
        </w:rPr>
      </w:pPr>
      <w:r w:rsidRPr="00DD3C75">
        <w:rPr>
          <w:rFonts w:ascii="Times New Roman" w:hAnsi="Times New Roman" w:cs="Times New Roman"/>
          <w:color w:val="000000" w:themeColor="text1"/>
          <w:sz w:val="36"/>
          <w:szCs w:val="28"/>
        </w:rPr>
        <w:t xml:space="preserve">CMU: </w:t>
      </w:r>
      <w:r w:rsidR="00FF26B6" w:rsidRPr="00DD3C75">
        <w:rPr>
          <w:rFonts w:ascii="Times New Roman" w:hAnsi="Times New Roman" w:cs="Times New Roman"/>
          <w:color w:val="000000" w:themeColor="text1"/>
          <w:sz w:val="36"/>
          <w:szCs w:val="28"/>
        </w:rPr>
        <w:t xml:space="preserve">3º Ano </w:t>
      </w:r>
      <w:r w:rsidRPr="00DD3C75">
        <w:rPr>
          <w:rFonts w:ascii="Times New Roman" w:hAnsi="Times New Roman" w:cs="Times New Roman"/>
          <w:color w:val="000000" w:themeColor="text1"/>
          <w:sz w:val="36"/>
          <w:szCs w:val="28"/>
        </w:rPr>
        <w:t>1</w:t>
      </w:r>
      <w:r w:rsidR="00FF26B6" w:rsidRPr="00DD3C75">
        <w:rPr>
          <w:rFonts w:ascii="Times New Roman" w:hAnsi="Times New Roman" w:cs="Times New Roman"/>
          <w:color w:val="000000" w:themeColor="text1"/>
          <w:sz w:val="36"/>
          <w:szCs w:val="28"/>
        </w:rPr>
        <w:t>º Semestre</w:t>
      </w:r>
    </w:p>
    <w:p w14:paraId="5EC1019C" w14:textId="24101BB5" w:rsidR="004174B9" w:rsidRPr="00DD3C75" w:rsidRDefault="004174B9" w:rsidP="004174B9">
      <w:pPr>
        <w:pStyle w:val="Assinatura"/>
        <w:jc w:val="center"/>
        <w:rPr>
          <w:rFonts w:ascii="Times New Roman" w:hAnsi="Times New Roman" w:cs="Times New Roman"/>
          <w:i/>
          <w:iCs/>
          <w:color w:val="000000" w:themeColor="text1"/>
          <w:sz w:val="36"/>
          <w:szCs w:val="28"/>
        </w:rPr>
      </w:pPr>
      <w:proofErr w:type="spellStart"/>
      <w:r w:rsidRPr="00DD3C75">
        <w:rPr>
          <w:rFonts w:ascii="Times New Roman" w:hAnsi="Times New Roman" w:cs="Times New Roman"/>
          <w:i/>
          <w:iCs/>
          <w:color w:val="000000" w:themeColor="text1"/>
          <w:sz w:val="36"/>
          <w:szCs w:val="28"/>
        </w:rPr>
        <w:t>SmartHome</w:t>
      </w:r>
      <w:proofErr w:type="spellEnd"/>
    </w:p>
    <w:p w14:paraId="1903B963" w14:textId="65C9766E" w:rsidR="004174B9" w:rsidRDefault="004174B9" w:rsidP="004174B9">
      <w:pPr>
        <w:pStyle w:val="Assinatura"/>
        <w:jc w:val="center"/>
        <w:rPr>
          <w:i/>
          <w:iCs/>
          <w:color w:val="000000" w:themeColor="text1"/>
          <w:sz w:val="36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CF606E8" wp14:editId="5E09AA86">
            <wp:simplePos x="0" y="0"/>
            <wp:positionH relativeFrom="column">
              <wp:posOffset>2772459</wp:posOffset>
            </wp:positionH>
            <wp:positionV relativeFrom="paragraph">
              <wp:posOffset>187918</wp:posOffset>
            </wp:positionV>
            <wp:extent cx="1111250" cy="1187450"/>
            <wp:effectExtent l="0" t="0" r="0" b="0"/>
            <wp:wrapTight wrapText="bothSides">
              <wp:wrapPolygon edited="0">
                <wp:start x="0" y="0"/>
                <wp:lineTo x="0" y="21138"/>
                <wp:lineTo x="21106" y="21138"/>
                <wp:lineTo x="21106" y="0"/>
                <wp:lineTo x="0" y="0"/>
              </wp:wrapPolygon>
            </wp:wrapTight>
            <wp:docPr id="4" name="Imagem 4" descr="Uma imagem com edifíc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edifíci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74C69" w14:textId="26665D53" w:rsidR="004174B9" w:rsidRDefault="004174B9" w:rsidP="004174B9">
      <w:pPr>
        <w:pStyle w:val="Assinatura"/>
        <w:jc w:val="center"/>
        <w:rPr>
          <w:i/>
          <w:iCs/>
          <w:color w:val="000000" w:themeColor="text1"/>
          <w:sz w:val="36"/>
          <w:szCs w:val="28"/>
        </w:rPr>
      </w:pPr>
    </w:p>
    <w:p w14:paraId="6F9572F5" w14:textId="02788D18" w:rsidR="004174B9" w:rsidRDefault="004174B9" w:rsidP="004174B9">
      <w:pPr>
        <w:pStyle w:val="Assinatura"/>
        <w:jc w:val="center"/>
        <w:rPr>
          <w:i/>
          <w:iCs/>
          <w:color w:val="000000" w:themeColor="text1"/>
          <w:sz w:val="36"/>
          <w:szCs w:val="28"/>
        </w:rPr>
      </w:pPr>
    </w:p>
    <w:p w14:paraId="5BF729A0" w14:textId="0F28648E" w:rsidR="004174B9" w:rsidRPr="004174B9" w:rsidRDefault="004174B9" w:rsidP="004174B9">
      <w:pPr>
        <w:pStyle w:val="Assinatura"/>
        <w:jc w:val="center"/>
        <w:rPr>
          <w:color w:val="000000" w:themeColor="text1"/>
          <w:sz w:val="36"/>
          <w:szCs w:val="28"/>
        </w:rPr>
      </w:pPr>
    </w:p>
    <w:p w14:paraId="4C29345B" w14:textId="63CA5881" w:rsidR="004174B9" w:rsidRDefault="004174B9" w:rsidP="004174B9">
      <w:pPr>
        <w:pStyle w:val="Assinatura"/>
        <w:jc w:val="center"/>
        <w:rPr>
          <w:color w:val="000000" w:themeColor="text1"/>
          <w:sz w:val="36"/>
          <w:szCs w:val="28"/>
        </w:rPr>
      </w:pPr>
    </w:p>
    <w:p w14:paraId="64B237B6" w14:textId="77777777" w:rsidR="004174B9" w:rsidRDefault="004174B9" w:rsidP="004174B9">
      <w:pPr>
        <w:pStyle w:val="Assinatura"/>
        <w:jc w:val="center"/>
        <w:rPr>
          <w:color w:val="000000" w:themeColor="text1"/>
          <w:sz w:val="36"/>
          <w:szCs w:val="28"/>
        </w:rPr>
      </w:pPr>
    </w:p>
    <w:p w14:paraId="161E629E" w14:textId="025726C5" w:rsidR="00FF26B6" w:rsidRDefault="00FF26B6" w:rsidP="00FF26B6">
      <w:pPr>
        <w:pStyle w:val="Assinatura"/>
        <w:jc w:val="center"/>
        <w:rPr>
          <w:color w:val="000000" w:themeColor="text1"/>
          <w:sz w:val="36"/>
          <w:szCs w:val="28"/>
        </w:rPr>
      </w:pPr>
    </w:p>
    <w:p w14:paraId="64770864" w14:textId="77777777" w:rsidR="00240665" w:rsidRDefault="00240665" w:rsidP="00FF26B6">
      <w:pPr>
        <w:pStyle w:val="Assinatura"/>
        <w:jc w:val="center"/>
        <w:rPr>
          <w:color w:val="000000" w:themeColor="text1"/>
          <w:sz w:val="36"/>
          <w:szCs w:val="28"/>
        </w:rPr>
      </w:pPr>
    </w:p>
    <w:p w14:paraId="562B0DA6" w14:textId="702D8BA9" w:rsidR="00FF26B6" w:rsidRDefault="00FF26B6" w:rsidP="00FF26B6">
      <w:pPr>
        <w:pStyle w:val="Assinatura"/>
        <w:jc w:val="center"/>
        <w:rPr>
          <w:color w:val="000000" w:themeColor="text1"/>
          <w:sz w:val="36"/>
          <w:szCs w:val="28"/>
        </w:rPr>
      </w:pPr>
    </w:p>
    <w:p w14:paraId="63353746" w14:textId="56543E1D" w:rsidR="002903E7" w:rsidRDefault="002903E7" w:rsidP="00FF26B6">
      <w:pPr>
        <w:pStyle w:val="Assinatura"/>
        <w:jc w:val="center"/>
        <w:rPr>
          <w:color w:val="000000" w:themeColor="text1"/>
          <w:sz w:val="36"/>
          <w:szCs w:val="28"/>
        </w:rPr>
      </w:pPr>
    </w:p>
    <w:p w14:paraId="78DFCAF4" w14:textId="3C79EC79" w:rsidR="00DD3C75" w:rsidRDefault="00DD3C75" w:rsidP="00FF26B6">
      <w:pPr>
        <w:pStyle w:val="Assinatura"/>
        <w:jc w:val="center"/>
        <w:rPr>
          <w:color w:val="000000" w:themeColor="text1"/>
          <w:sz w:val="36"/>
          <w:szCs w:val="28"/>
        </w:rPr>
      </w:pPr>
    </w:p>
    <w:p w14:paraId="2C71C549" w14:textId="23AA4781" w:rsidR="00DD3C75" w:rsidRDefault="00DD3C75" w:rsidP="00FF26B6">
      <w:pPr>
        <w:pStyle w:val="Assinatura"/>
        <w:jc w:val="center"/>
        <w:rPr>
          <w:color w:val="000000" w:themeColor="text1"/>
          <w:sz w:val="36"/>
          <w:szCs w:val="28"/>
        </w:rPr>
      </w:pPr>
    </w:p>
    <w:p w14:paraId="5685EC5D" w14:textId="77777777" w:rsidR="00DD3C75" w:rsidRDefault="00DD3C75" w:rsidP="00FF26B6">
      <w:pPr>
        <w:pStyle w:val="Assinatura"/>
        <w:jc w:val="center"/>
        <w:rPr>
          <w:color w:val="000000" w:themeColor="text1"/>
          <w:sz w:val="36"/>
          <w:szCs w:val="28"/>
        </w:rPr>
      </w:pPr>
    </w:p>
    <w:p w14:paraId="634A1B24" w14:textId="77777777" w:rsidR="002903E7" w:rsidRPr="00DD3C75" w:rsidRDefault="002903E7" w:rsidP="002903E7">
      <w:pPr>
        <w:pStyle w:val="Assinatura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979E2F" w14:textId="77777777" w:rsidR="00FF26B6" w:rsidRPr="00DD3C75" w:rsidRDefault="00FF26B6" w:rsidP="00FF26B6">
      <w:pPr>
        <w:pStyle w:val="Assinatura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DD3C75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Trabalho realizado por: </w:t>
      </w:r>
    </w:p>
    <w:p w14:paraId="6C278769" w14:textId="77777777" w:rsidR="00FF26B6" w:rsidRPr="00DD3C75" w:rsidRDefault="00FF26B6" w:rsidP="00FF26B6">
      <w:pPr>
        <w:pStyle w:val="Assinatura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</w:p>
    <w:p w14:paraId="31AF34F0" w14:textId="752D0F47" w:rsidR="002903E7" w:rsidRPr="00DD3C75" w:rsidRDefault="002903E7" w:rsidP="00FF26B6">
      <w:pPr>
        <w:pStyle w:val="Assinatura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DD3C75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Lúcia Pereira – 8200278</w:t>
      </w:r>
    </w:p>
    <w:p w14:paraId="0682A5AE" w14:textId="5DE5FDF3" w:rsidR="004174B9" w:rsidRPr="00DD3C75" w:rsidRDefault="004174B9" w:rsidP="00FF26B6">
      <w:pPr>
        <w:pStyle w:val="Assinatura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DD3C75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Tiago Pacheco – </w:t>
      </w:r>
      <w:r w:rsidR="003508A1" w:rsidRPr="00DD3C75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8200421</w:t>
      </w:r>
    </w:p>
    <w:p w14:paraId="69D3CD5D" w14:textId="683DFE64" w:rsidR="004174B9" w:rsidRPr="00DD3C75" w:rsidRDefault="004174B9" w:rsidP="003508A1">
      <w:pPr>
        <w:pStyle w:val="Assinatura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DD3C75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Rui C</w:t>
      </w:r>
      <w:r w:rsidR="003508A1" w:rsidRPr="00DD3C75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oelho - 8190352</w:t>
      </w:r>
    </w:p>
    <w:p w14:paraId="61BEFBE0" w14:textId="77777777" w:rsidR="004174B9" w:rsidRPr="002903E7" w:rsidRDefault="004174B9" w:rsidP="00FF26B6">
      <w:pPr>
        <w:pStyle w:val="Assinatura"/>
        <w:rPr>
          <w:b w:val="0"/>
          <w:bCs w:val="0"/>
          <w:color w:val="000000" w:themeColor="text1"/>
          <w:sz w:val="28"/>
          <w:szCs w:val="22"/>
        </w:rPr>
      </w:pPr>
    </w:p>
    <w:p w14:paraId="6544B5CE" w14:textId="77777777" w:rsidR="00FF26B6" w:rsidRDefault="00FF26B6" w:rsidP="00FF26B6">
      <w:pPr>
        <w:pStyle w:val="Assinatura"/>
        <w:rPr>
          <w:color w:val="000000" w:themeColor="text1"/>
          <w:sz w:val="36"/>
          <w:szCs w:val="28"/>
        </w:rPr>
      </w:pPr>
    </w:p>
    <w:p w14:paraId="52D0A62A" w14:textId="2D553A4A" w:rsidR="00FF26B6" w:rsidRDefault="00FF26B6" w:rsidP="00203F4B">
      <w:pPr>
        <w:pStyle w:val="Assinatura"/>
        <w:ind w:left="0"/>
        <w:rPr>
          <w:color w:val="000000" w:themeColor="text1"/>
          <w:sz w:val="36"/>
          <w:szCs w:val="28"/>
        </w:rPr>
      </w:pPr>
    </w:p>
    <w:p w14:paraId="39A9FB4E" w14:textId="491AB1AF" w:rsidR="003508A1" w:rsidRDefault="003508A1" w:rsidP="00203F4B">
      <w:pPr>
        <w:pStyle w:val="Assinatura"/>
        <w:ind w:left="0"/>
        <w:rPr>
          <w:color w:val="000000" w:themeColor="text1"/>
          <w:sz w:val="36"/>
          <w:szCs w:val="28"/>
        </w:rPr>
      </w:pPr>
    </w:p>
    <w:p w14:paraId="201F51F4" w14:textId="77777777" w:rsidR="003508A1" w:rsidRDefault="003508A1" w:rsidP="00203F4B">
      <w:pPr>
        <w:pStyle w:val="Assinatura"/>
        <w:ind w:left="0"/>
        <w:rPr>
          <w:color w:val="000000" w:themeColor="text1"/>
          <w:sz w:val="36"/>
          <w:szCs w:val="28"/>
        </w:rPr>
      </w:pPr>
    </w:p>
    <w:p w14:paraId="33F18B99" w14:textId="77777777" w:rsidR="00FF26B6" w:rsidRDefault="00FF26B6" w:rsidP="00FF26B6">
      <w:pPr>
        <w:pStyle w:val="Assinatura"/>
        <w:rPr>
          <w:color w:val="000000" w:themeColor="text1"/>
          <w:sz w:val="36"/>
          <w:szCs w:val="28"/>
        </w:rPr>
      </w:pPr>
    </w:p>
    <w:sdt>
      <w:sdtPr>
        <w:rPr>
          <w:rFonts w:asciiTheme="minorHAnsi" w:eastAsiaTheme="minorHAnsi" w:hAnsiTheme="minorHAnsi" w:cstheme="minorBidi"/>
          <w:color w:val="595959" w:themeColor="text1" w:themeTint="A6"/>
          <w:kern w:val="20"/>
          <w:sz w:val="24"/>
          <w:szCs w:val="20"/>
          <w:lang w:eastAsia="ja-JP"/>
        </w:rPr>
        <w:id w:val="760575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51900" w14:textId="7205D93E" w:rsidR="00165CCB" w:rsidRDefault="00165CCB">
          <w:pPr>
            <w:pStyle w:val="Cabealhodondice"/>
          </w:pPr>
          <w:r>
            <w:t>Índice</w:t>
          </w:r>
        </w:p>
        <w:p w14:paraId="6CBE2ADE" w14:textId="440AD1AD" w:rsidR="006835EF" w:rsidRDefault="00165CCB">
          <w:pPr>
            <w:pStyle w:val="ndice1"/>
            <w:tabs>
              <w:tab w:val="right" w:leader="dot" w:pos="10456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en-GB" w:eastAsia="en-GB" w:bidi="he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14794" w:history="1">
            <w:r w:rsidR="006835EF" w:rsidRPr="009E12BE">
              <w:rPr>
                <w:rStyle w:val="Hiperligao"/>
                <w:noProof/>
                <w:lang w:val="en-GB"/>
              </w:rPr>
              <w:t>Introdução</w:t>
            </w:r>
            <w:r w:rsidR="006835EF">
              <w:rPr>
                <w:noProof/>
                <w:webHidden/>
              </w:rPr>
              <w:tab/>
            </w:r>
            <w:r w:rsidR="006835EF">
              <w:rPr>
                <w:noProof/>
                <w:webHidden/>
              </w:rPr>
              <w:fldChar w:fldCharType="begin"/>
            </w:r>
            <w:r w:rsidR="006835EF">
              <w:rPr>
                <w:noProof/>
                <w:webHidden/>
              </w:rPr>
              <w:instrText xml:space="preserve"> PAGEREF _Toc122214794 \h </w:instrText>
            </w:r>
            <w:r w:rsidR="006835EF">
              <w:rPr>
                <w:noProof/>
                <w:webHidden/>
              </w:rPr>
            </w:r>
            <w:r w:rsidR="006835EF">
              <w:rPr>
                <w:noProof/>
                <w:webHidden/>
              </w:rPr>
              <w:fldChar w:fldCharType="separate"/>
            </w:r>
            <w:r w:rsidR="00167E6D">
              <w:rPr>
                <w:noProof/>
                <w:webHidden/>
              </w:rPr>
              <w:t>3</w:t>
            </w:r>
            <w:r w:rsidR="006835EF">
              <w:rPr>
                <w:noProof/>
                <w:webHidden/>
              </w:rPr>
              <w:fldChar w:fldCharType="end"/>
            </w:r>
          </w:hyperlink>
        </w:p>
        <w:p w14:paraId="567F741E" w14:textId="488E394D" w:rsidR="006835EF" w:rsidRDefault="00000000">
          <w:pPr>
            <w:pStyle w:val="ndice1"/>
            <w:tabs>
              <w:tab w:val="right" w:leader="dot" w:pos="10456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en-GB" w:eastAsia="en-GB" w:bidi="he-IL"/>
            </w:rPr>
          </w:pPr>
          <w:hyperlink w:anchor="_Toc122214795" w:history="1">
            <w:r w:rsidR="006835EF" w:rsidRPr="009E12BE">
              <w:rPr>
                <w:rStyle w:val="Hiperligao"/>
                <w:noProof/>
              </w:rPr>
              <w:t>Estudo do domínio</w:t>
            </w:r>
            <w:r w:rsidR="006835EF">
              <w:rPr>
                <w:noProof/>
                <w:webHidden/>
              </w:rPr>
              <w:tab/>
            </w:r>
            <w:r w:rsidR="006835EF">
              <w:rPr>
                <w:noProof/>
                <w:webHidden/>
              </w:rPr>
              <w:fldChar w:fldCharType="begin"/>
            </w:r>
            <w:r w:rsidR="006835EF">
              <w:rPr>
                <w:noProof/>
                <w:webHidden/>
              </w:rPr>
              <w:instrText xml:space="preserve"> PAGEREF _Toc122214795 \h </w:instrText>
            </w:r>
            <w:r w:rsidR="006835EF">
              <w:rPr>
                <w:noProof/>
                <w:webHidden/>
              </w:rPr>
            </w:r>
            <w:r w:rsidR="006835EF">
              <w:rPr>
                <w:noProof/>
                <w:webHidden/>
              </w:rPr>
              <w:fldChar w:fldCharType="separate"/>
            </w:r>
            <w:r w:rsidR="00167E6D">
              <w:rPr>
                <w:noProof/>
                <w:webHidden/>
              </w:rPr>
              <w:t>3</w:t>
            </w:r>
            <w:r w:rsidR="006835EF">
              <w:rPr>
                <w:noProof/>
                <w:webHidden/>
              </w:rPr>
              <w:fldChar w:fldCharType="end"/>
            </w:r>
          </w:hyperlink>
        </w:p>
        <w:p w14:paraId="72968B45" w14:textId="13879210" w:rsidR="006835EF" w:rsidRDefault="00000000">
          <w:pPr>
            <w:pStyle w:val="ndice1"/>
            <w:tabs>
              <w:tab w:val="right" w:leader="dot" w:pos="10456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en-GB" w:eastAsia="en-GB" w:bidi="he-IL"/>
            </w:rPr>
          </w:pPr>
          <w:hyperlink w:anchor="_Toc122214796" w:history="1">
            <w:r w:rsidR="006835EF" w:rsidRPr="009E12BE">
              <w:rPr>
                <w:rStyle w:val="Hiperligao"/>
                <w:noProof/>
              </w:rPr>
              <w:t>Tools Utilizadas</w:t>
            </w:r>
            <w:r w:rsidR="006835EF">
              <w:rPr>
                <w:noProof/>
                <w:webHidden/>
              </w:rPr>
              <w:tab/>
            </w:r>
            <w:r w:rsidR="006835EF">
              <w:rPr>
                <w:noProof/>
                <w:webHidden/>
              </w:rPr>
              <w:fldChar w:fldCharType="begin"/>
            </w:r>
            <w:r w:rsidR="006835EF">
              <w:rPr>
                <w:noProof/>
                <w:webHidden/>
              </w:rPr>
              <w:instrText xml:space="preserve"> PAGEREF _Toc122214796 \h </w:instrText>
            </w:r>
            <w:r w:rsidR="006835EF">
              <w:rPr>
                <w:noProof/>
                <w:webHidden/>
              </w:rPr>
            </w:r>
            <w:r w:rsidR="006835EF">
              <w:rPr>
                <w:noProof/>
                <w:webHidden/>
              </w:rPr>
              <w:fldChar w:fldCharType="separate"/>
            </w:r>
            <w:r w:rsidR="00167E6D">
              <w:rPr>
                <w:noProof/>
                <w:webHidden/>
              </w:rPr>
              <w:t>4</w:t>
            </w:r>
            <w:r w:rsidR="006835EF">
              <w:rPr>
                <w:noProof/>
                <w:webHidden/>
              </w:rPr>
              <w:fldChar w:fldCharType="end"/>
            </w:r>
          </w:hyperlink>
        </w:p>
        <w:p w14:paraId="1469D73F" w14:textId="06326ED2" w:rsidR="006835EF" w:rsidRDefault="00000000">
          <w:pPr>
            <w:pStyle w:val="ndice1"/>
            <w:tabs>
              <w:tab w:val="right" w:leader="dot" w:pos="10456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en-GB" w:eastAsia="en-GB" w:bidi="he-IL"/>
            </w:rPr>
          </w:pPr>
          <w:hyperlink w:anchor="_Toc122214797" w:history="1">
            <w:r w:rsidR="006835EF" w:rsidRPr="009E12BE">
              <w:rPr>
                <w:rStyle w:val="Hiperligao"/>
                <w:noProof/>
              </w:rPr>
              <w:t>Desenvolvimento de Mockups</w:t>
            </w:r>
            <w:r w:rsidR="006835EF">
              <w:rPr>
                <w:noProof/>
                <w:webHidden/>
              </w:rPr>
              <w:tab/>
            </w:r>
            <w:r w:rsidR="006835EF">
              <w:rPr>
                <w:noProof/>
                <w:webHidden/>
              </w:rPr>
              <w:fldChar w:fldCharType="begin"/>
            </w:r>
            <w:r w:rsidR="006835EF">
              <w:rPr>
                <w:noProof/>
                <w:webHidden/>
              </w:rPr>
              <w:instrText xml:space="preserve"> PAGEREF _Toc122214797 \h </w:instrText>
            </w:r>
            <w:r w:rsidR="006835EF">
              <w:rPr>
                <w:noProof/>
                <w:webHidden/>
              </w:rPr>
            </w:r>
            <w:r w:rsidR="006835EF">
              <w:rPr>
                <w:noProof/>
                <w:webHidden/>
              </w:rPr>
              <w:fldChar w:fldCharType="separate"/>
            </w:r>
            <w:r w:rsidR="00167E6D">
              <w:rPr>
                <w:noProof/>
                <w:webHidden/>
              </w:rPr>
              <w:t>4</w:t>
            </w:r>
            <w:r w:rsidR="006835EF">
              <w:rPr>
                <w:noProof/>
                <w:webHidden/>
              </w:rPr>
              <w:fldChar w:fldCharType="end"/>
            </w:r>
          </w:hyperlink>
        </w:p>
        <w:p w14:paraId="3B73450F" w14:textId="3177C41F" w:rsidR="006835EF" w:rsidRDefault="00000000">
          <w:pPr>
            <w:pStyle w:val="ndice1"/>
            <w:tabs>
              <w:tab w:val="right" w:leader="dot" w:pos="10456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en-GB" w:eastAsia="en-GB" w:bidi="he-IL"/>
            </w:rPr>
          </w:pPr>
          <w:hyperlink w:anchor="_Toc122214798" w:history="1">
            <w:r w:rsidR="006835EF" w:rsidRPr="009E12BE">
              <w:rPr>
                <w:rStyle w:val="Hiperligao"/>
                <w:noProof/>
              </w:rPr>
              <w:t>Elaboração dos Requisitos Funcionais</w:t>
            </w:r>
            <w:r w:rsidR="006835EF">
              <w:rPr>
                <w:noProof/>
                <w:webHidden/>
              </w:rPr>
              <w:tab/>
            </w:r>
            <w:r w:rsidR="006835EF">
              <w:rPr>
                <w:noProof/>
                <w:webHidden/>
              </w:rPr>
              <w:fldChar w:fldCharType="begin"/>
            </w:r>
            <w:r w:rsidR="006835EF">
              <w:rPr>
                <w:noProof/>
                <w:webHidden/>
              </w:rPr>
              <w:instrText xml:space="preserve"> PAGEREF _Toc122214798 \h </w:instrText>
            </w:r>
            <w:r w:rsidR="006835EF">
              <w:rPr>
                <w:noProof/>
                <w:webHidden/>
              </w:rPr>
            </w:r>
            <w:r w:rsidR="006835EF">
              <w:rPr>
                <w:noProof/>
                <w:webHidden/>
              </w:rPr>
              <w:fldChar w:fldCharType="separate"/>
            </w:r>
            <w:r w:rsidR="00167E6D">
              <w:rPr>
                <w:noProof/>
                <w:webHidden/>
              </w:rPr>
              <w:t>7</w:t>
            </w:r>
            <w:r w:rsidR="006835EF">
              <w:rPr>
                <w:noProof/>
                <w:webHidden/>
              </w:rPr>
              <w:fldChar w:fldCharType="end"/>
            </w:r>
          </w:hyperlink>
        </w:p>
        <w:p w14:paraId="502D1AA1" w14:textId="04EF218E" w:rsidR="006835EF" w:rsidRDefault="00000000">
          <w:pPr>
            <w:pStyle w:val="ndice1"/>
            <w:tabs>
              <w:tab w:val="right" w:leader="dot" w:pos="10456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en-GB" w:eastAsia="en-GB" w:bidi="he-IL"/>
            </w:rPr>
          </w:pPr>
          <w:hyperlink w:anchor="_Toc122214799" w:history="1">
            <w:r w:rsidR="006835EF" w:rsidRPr="009E12BE">
              <w:rPr>
                <w:rStyle w:val="Hiperligao"/>
                <w:noProof/>
              </w:rPr>
              <w:t>Desenvolvimento da aplicação em Android Studio</w:t>
            </w:r>
            <w:r w:rsidR="006835EF">
              <w:rPr>
                <w:noProof/>
                <w:webHidden/>
              </w:rPr>
              <w:tab/>
            </w:r>
            <w:r w:rsidR="006835EF">
              <w:rPr>
                <w:noProof/>
                <w:webHidden/>
              </w:rPr>
              <w:fldChar w:fldCharType="begin"/>
            </w:r>
            <w:r w:rsidR="006835EF">
              <w:rPr>
                <w:noProof/>
                <w:webHidden/>
              </w:rPr>
              <w:instrText xml:space="preserve"> PAGEREF _Toc122214799 \h </w:instrText>
            </w:r>
            <w:r w:rsidR="006835EF">
              <w:rPr>
                <w:noProof/>
                <w:webHidden/>
              </w:rPr>
            </w:r>
            <w:r w:rsidR="006835EF">
              <w:rPr>
                <w:noProof/>
                <w:webHidden/>
              </w:rPr>
              <w:fldChar w:fldCharType="separate"/>
            </w:r>
            <w:r w:rsidR="00167E6D">
              <w:rPr>
                <w:noProof/>
                <w:webHidden/>
              </w:rPr>
              <w:t>9</w:t>
            </w:r>
            <w:r w:rsidR="006835EF">
              <w:rPr>
                <w:noProof/>
                <w:webHidden/>
              </w:rPr>
              <w:fldChar w:fldCharType="end"/>
            </w:r>
          </w:hyperlink>
        </w:p>
        <w:p w14:paraId="6D636595" w14:textId="0E34338E" w:rsidR="006835EF" w:rsidRDefault="00000000">
          <w:pPr>
            <w:pStyle w:val="ndice1"/>
            <w:tabs>
              <w:tab w:val="right" w:leader="dot" w:pos="10456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en-GB" w:eastAsia="en-GB" w:bidi="he-IL"/>
            </w:rPr>
          </w:pPr>
          <w:hyperlink w:anchor="_Toc122214800" w:history="1">
            <w:r w:rsidR="006835EF" w:rsidRPr="009E12BE">
              <w:rPr>
                <w:rStyle w:val="Hiperligao"/>
                <w:noProof/>
              </w:rPr>
              <w:t>Observações</w:t>
            </w:r>
            <w:r w:rsidR="006835EF">
              <w:rPr>
                <w:noProof/>
                <w:webHidden/>
              </w:rPr>
              <w:tab/>
            </w:r>
            <w:r w:rsidR="006835EF">
              <w:rPr>
                <w:noProof/>
                <w:webHidden/>
              </w:rPr>
              <w:fldChar w:fldCharType="begin"/>
            </w:r>
            <w:r w:rsidR="006835EF">
              <w:rPr>
                <w:noProof/>
                <w:webHidden/>
              </w:rPr>
              <w:instrText xml:space="preserve"> PAGEREF _Toc122214800 \h </w:instrText>
            </w:r>
            <w:r w:rsidR="006835EF">
              <w:rPr>
                <w:noProof/>
                <w:webHidden/>
              </w:rPr>
            </w:r>
            <w:r w:rsidR="006835EF">
              <w:rPr>
                <w:noProof/>
                <w:webHidden/>
              </w:rPr>
              <w:fldChar w:fldCharType="separate"/>
            </w:r>
            <w:r w:rsidR="00167E6D">
              <w:rPr>
                <w:noProof/>
                <w:webHidden/>
              </w:rPr>
              <w:t>13</w:t>
            </w:r>
            <w:r w:rsidR="006835EF">
              <w:rPr>
                <w:noProof/>
                <w:webHidden/>
              </w:rPr>
              <w:fldChar w:fldCharType="end"/>
            </w:r>
          </w:hyperlink>
        </w:p>
        <w:p w14:paraId="193CEFD4" w14:textId="3E103FB6" w:rsidR="006835EF" w:rsidRDefault="00000000">
          <w:pPr>
            <w:pStyle w:val="ndice1"/>
            <w:tabs>
              <w:tab w:val="right" w:leader="dot" w:pos="10456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en-GB" w:eastAsia="en-GB" w:bidi="he-IL"/>
            </w:rPr>
          </w:pPr>
          <w:hyperlink w:anchor="_Toc122214801" w:history="1">
            <w:r w:rsidR="006835EF" w:rsidRPr="009E12BE">
              <w:rPr>
                <w:rStyle w:val="Hiperligao"/>
                <w:noProof/>
              </w:rPr>
              <w:t>Considerações Finais</w:t>
            </w:r>
            <w:r w:rsidR="006835EF">
              <w:rPr>
                <w:noProof/>
                <w:webHidden/>
              </w:rPr>
              <w:tab/>
            </w:r>
            <w:r w:rsidR="006835EF">
              <w:rPr>
                <w:noProof/>
                <w:webHidden/>
              </w:rPr>
              <w:fldChar w:fldCharType="begin"/>
            </w:r>
            <w:r w:rsidR="006835EF">
              <w:rPr>
                <w:noProof/>
                <w:webHidden/>
              </w:rPr>
              <w:instrText xml:space="preserve"> PAGEREF _Toc122214801 \h </w:instrText>
            </w:r>
            <w:r w:rsidR="006835EF">
              <w:rPr>
                <w:noProof/>
                <w:webHidden/>
              </w:rPr>
            </w:r>
            <w:r w:rsidR="006835EF">
              <w:rPr>
                <w:noProof/>
                <w:webHidden/>
              </w:rPr>
              <w:fldChar w:fldCharType="separate"/>
            </w:r>
            <w:r w:rsidR="00167E6D">
              <w:rPr>
                <w:noProof/>
                <w:webHidden/>
              </w:rPr>
              <w:t>13</w:t>
            </w:r>
            <w:r w:rsidR="006835EF">
              <w:rPr>
                <w:noProof/>
                <w:webHidden/>
              </w:rPr>
              <w:fldChar w:fldCharType="end"/>
            </w:r>
          </w:hyperlink>
        </w:p>
        <w:p w14:paraId="0AD0E109" w14:textId="51C964AB" w:rsidR="00165CCB" w:rsidRDefault="00165CCB" w:rsidP="00165CC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1854E41F" w14:textId="22149625" w:rsidR="00165CCB" w:rsidRPr="00165CCB" w:rsidRDefault="00000000" w:rsidP="00165CCB">
          <w:pPr>
            <w:ind w:left="0"/>
          </w:pPr>
        </w:p>
      </w:sdtContent>
    </w:sdt>
    <w:p w14:paraId="1A1ABFB0" w14:textId="77777777" w:rsidR="00165CCB" w:rsidRDefault="00165CCB">
      <w:pPr>
        <w:pStyle w:val="ndicedeilustraes"/>
        <w:tabs>
          <w:tab w:val="right" w:leader="dot" w:pos="10456"/>
        </w:tabs>
        <w:rPr>
          <w:color w:val="000000" w:themeColor="text1"/>
          <w:sz w:val="36"/>
          <w:szCs w:val="28"/>
          <w:lang w:val="en-GB"/>
        </w:rPr>
      </w:pPr>
    </w:p>
    <w:p w14:paraId="4039B269" w14:textId="1C537B2E" w:rsidR="00165CCB" w:rsidRDefault="00165CCB">
      <w:pPr>
        <w:pStyle w:val="ndicedeilustraes"/>
        <w:tabs>
          <w:tab w:val="right" w:leader="dot" w:pos="10456"/>
        </w:tabs>
        <w:rPr>
          <w:noProof/>
        </w:rPr>
      </w:pPr>
      <w:r>
        <w:rPr>
          <w:color w:val="000000" w:themeColor="text1"/>
          <w:sz w:val="36"/>
          <w:szCs w:val="28"/>
          <w:lang w:val="en-GB"/>
        </w:rPr>
        <w:fldChar w:fldCharType="begin"/>
      </w:r>
      <w:r>
        <w:rPr>
          <w:color w:val="000000" w:themeColor="text1"/>
          <w:sz w:val="36"/>
          <w:szCs w:val="28"/>
          <w:lang w:val="en-GB"/>
        </w:rPr>
        <w:instrText xml:space="preserve"> TOC \h \z \c "Figura" </w:instrText>
      </w:r>
      <w:r>
        <w:rPr>
          <w:color w:val="000000" w:themeColor="text1"/>
          <w:sz w:val="36"/>
          <w:szCs w:val="28"/>
          <w:lang w:val="en-GB"/>
        </w:rPr>
        <w:fldChar w:fldCharType="separate"/>
      </w:r>
      <w:hyperlink w:anchor="_Toc122213477" w:history="1">
        <w:r w:rsidRPr="00D1010A">
          <w:rPr>
            <w:rStyle w:val="Hiperligao"/>
            <w:noProof/>
          </w:rPr>
          <w:t>Figura 1: Mockups com Sign Up e Sign In em light e dark mode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_Toc122213477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7E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7E42C3" w14:textId="7FD785B1" w:rsidR="00165CCB" w:rsidRDefault="00000000">
      <w:pPr>
        <w:pStyle w:val="ndicedeilustraes"/>
        <w:tabs>
          <w:tab w:val="right" w:leader="dot" w:pos="10456"/>
        </w:tabs>
        <w:rPr>
          <w:noProof/>
        </w:rPr>
      </w:pPr>
      <w:hyperlink w:anchor="_Toc122213478" w:history="1">
        <w:r w:rsidR="00165CCB" w:rsidRPr="00D1010A">
          <w:rPr>
            <w:rStyle w:val="Hiperligao"/>
            <w:noProof/>
          </w:rPr>
          <w:t>Figura 2:Mockups com Devices e Select a Device em light e dark mode</w:t>
        </w:r>
        <w:r w:rsidR="00165CCB">
          <w:rPr>
            <w:noProof/>
            <w:webHidden/>
          </w:rPr>
          <w:tab/>
        </w:r>
        <w:r w:rsidR="00165CCB">
          <w:rPr>
            <w:noProof/>
            <w:webHidden/>
          </w:rPr>
          <w:fldChar w:fldCharType="begin"/>
        </w:r>
        <w:r w:rsidR="00165CCB">
          <w:rPr>
            <w:noProof/>
            <w:webHidden/>
          </w:rPr>
          <w:instrText xml:space="preserve"> PAGEREF _Toc122213478 \h </w:instrText>
        </w:r>
        <w:r w:rsidR="00165CCB">
          <w:rPr>
            <w:noProof/>
            <w:webHidden/>
          </w:rPr>
        </w:r>
        <w:r w:rsidR="00165CCB">
          <w:rPr>
            <w:noProof/>
            <w:webHidden/>
          </w:rPr>
          <w:fldChar w:fldCharType="separate"/>
        </w:r>
        <w:r w:rsidR="00167E6D">
          <w:rPr>
            <w:noProof/>
            <w:webHidden/>
          </w:rPr>
          <w:t>5</w:t>
        </w:r>
        <w:r w:rsidR="00165CCB">
          <w:rPr>
            <w:noProof/>
            <w:webHidden/>
          </w:rPr>
          <w:fldChar w:fldCharType="end"/>
        </w:r>
      </w:hyperlink>
    </w:p>
    <w:p w14:paraId="06D3D370" w14:textId="0DC86D33" w:rsidR="00165CCB" w:rsidRDefault="00000000">
      <w:pPr>
        <w:pStyle w:val="ndicedeilustraes"/>
        <w:tabs>
          <w:tab w:val="right" w:leader="dot" w:pos="10456"/>
        </w:tabs>
        <w:rPr>
          <w:noProof/>
        </w:rPr>
      </w:pPr>
      <w:hyperlink w:anchor="_Toc122213479" w:history="1">
        <w:r w:rsidR="00165CCB" w:rsidRPr="00D1010A">
          <w:rPr>
            <w:rStyle w:val="Hiperligao"/>
            <w:noProof/>
          </w:rPr>
          <w:t>Figura 3:Mockups com Select o Wi-Fi Network e List os Devices em light e dark mode</w:t>
        </w:r>
        <w:r w:rsidR="00165CCB">
          <w:rPr>
            <w:noProof/>
            <w:webHidden/>
          </w:rPr>
          <w:tab/>
        </w:r>
        <w:r w:rsidR="00165CCB">
          <w:rPr>
            <w:noProof/>
            <w:webHidden/>
          </w:rPr>
          <w:fldChar w:fldCharType="begin"/>
        </w:r>
        <w:r w:rsidR="00165CCB">
          <w:rPr>
            <w:noProof/>
            <w:webHidden/>
          </w:rPr>
          <w:instrText xml:space="preserve"> PAGEREF _Toc122213479 \h </w:instrText>
        </w:r>
        <w:r w:rsidR="00165CCB">
          <w:rPr>
            <w:noProof/>
            <w:webHidden/>
          </w:rPr>
        </w:r>
        <w:r w:rsidR="00165CCB">
          <w:rPr>
            <w:noProof/>
            <w:webHidden/>
          </w:rPr>
          <w:fldChar w:fldCharType="separate"/>
        </w:r>
        <w:r w:rsidR="00167E6D">
          <w:rPr>
            <w:noProof/>
            <w:webHidden/>
          </w:rPr>
          <w:t>6</w:t>
        </w:r>
        <w:r w:rsidR="00165CCB">
          <w:rPr>
            <w:noProof/>
            <w:webHidden/>
          </w:rPr>
          <w:fldChar w:fldCharType="end"/>
        </w:r>
      </w:hyperlink>
    </w:p>
    <w:p w14:paraId="076323B1" w14:textId="13D62ADC" w:rsidR="00165CCB" w:rsidRDefault="00000000">
      <w:pPr>
        <w:pStyle w:val="ndicedeilustraes"/>
        <w:tabs>
          <w:tab w:val="right" w:leader="dot" w:pos="10456"/>
        </w:tabs>
        <w:rPr>
          <w:noProof/>
        </w:rPr>
      </w:pPr>
      <w:hyperlink w:anchor="_Toc122213480" w:history="1">
        <w:r w:rsidR="00165CCB" w:rsidRPr="00D1010A">
          <w:rPr>
            <w:rStyle w:val="Hiperligao"/>
            <w:noProof/>
          </w:rPr>
          <w:t>Figura 4:Mockups com Criar Groups e List Groups em light e dark mode</w:t>
        </w:r>
        <w:r w:rsidR="00165CCB">
          <w:rPr>
            <w:noProof/>
            <w:webHidden/>
          </w:rPr>
          <w:tab/>
        </w:r>
        <w:r w:rsidR="00165CCB">
          <w:rPr>
            <w:noProof/>
            <w:webHidden/>
          </w:rPr>
          <w:fldChar w:fldCharType="begin"/>
        </w:r>
        <w:r w:rsidR="00165CCB">
          <w:rPr>
            <w:noProof/>
            <w:webHidden/>
          </w:rPr>
          <w:instrText xml:space="preserve"> PAGEREF _Toc122213480 \h </w:instrText>
        </w:r>
        <w:r w:rsidR="00165CCB">
          <w:rPr>
            <w:noProof/>
            <w:webHidden/>
          </w:rPr>
        </w:r>
        <w:r w:rsidR="00165CCB">
          <w:rPr>
            <w:noProof/>
            <w:webHidden/>
          </w:rPr>
          <w:fldChar w:fldCharType="separate"/>
        </w:r>
        <w:r w:rsidR="00167E6D">
          <w:rPr>
            <w:noProof/>
            <w:webHidden/>
          </w:rPr>
          <w:t>6</w:t>
        </w:r>
        <w:r w:rsidR="00165CCB">
          <w:rPr>
            <w:noProof/>
            <w:webHidden/>
          </w:rPr>
          <w:fldChar w:fldCharType="end"/>
        </w:r>
      </w:hyperlink>
    </w:p>
    <w:p w14:paraId="174A7627" w14:textId="015CFE88" w:rsidR="00FF26B6" w:rsidRPr="00F55FBA" w:rsidRDefault="00165CCB" w:rsidP="00FF26B6">
      <w:pPr>
        <w:pStyle w:val="Assinatura"/>
        <w:rPr>
          <w:color w:val="000000" w:themeColor="text1"/>
          <w:sz w:val="36"/>
          <w:szCs w:val="28"/>
          <w:lang w:val="en-GB"/>
        </w:rPr>
      </w:pPr>
      <w:r>
        <w:rPr>
          <w:color w:val="000000" w:themeColor="text1"/>
          <w:sz w:val="36"/>
          <w:szCs w:val="28"/>
          <w:lang w:val="en-GB"/>
        </w:rPr>
        <w:fldChar w:fldCharType="end"/>
      </w:r>
    </w:p>
    <w:p w14:paraId="7E1E705A" w14:textId="77777777" w:rsidR="00FF26B6" w:rsidRPr="00F55FBA" w:rsidRDefault="00FF26B6" w:rsidP="00FF26B6">
      <w:pPr>
        <w:pStyle w:val="Assinatura"/>
        <w:rPr>
          <w:color w:val="000000" w:themeColor="text1"/>
          <w:sz w:val="36"/>
          <w:szCs w:val="28"/>
          <w:lang w:val="en-GB"/>
        </w:rPr>
      </w:pPr>
    </w:p>
    <w:p w14:paraId="6F7ED44D" w14:textId="77777777" w:rsidR="00FF26B6" w:rsidRPr="00F55FBA" w:rsidRDefault="00FF26B6" w:rsidP="00FF26B6">
      <w:pPr>
        <w:pStyle w:val="Assinatura"/>
        <w:rPr>
          <w:color w:val="000000" w:themeColor="text1"/>
          <w:sz w:val="36"/>
          <w:szCs w:val="28"/>
          <w:lang w:val="en-GB"/>
        </w:rPr>
      </w:pPr>
    </w:p>
    <w:p w14:paraId="50CB633C" w14:textId="70C92434" w:rsidR="00FF26B6" w:rsidRPr="00167E6D" w:rsidRDefault="00FF26B6" w:rsidP="00FF26B6">
      <w:pPr>
        <w:pStyle w:val="Assinatura"/>
        <w:rPr>
          <w:color w:val="000000" w:themeColor="text1"/>
          <w:sz w:val="36"/>
          <w:szCs w:val="28"/>
        </w:rPr>
      </w:pPr>
      <w:r w:rsidRPr="00167E6D">
        <w:rPr>
          <w:color w:val="000000" w:themeColor="text1"/>
          <w:sz w:val="36"/>
          <w:szCs w:val="28"/>
        </w:rPr>
        <w:t xml:space="preserve"> </w:t>
      </w:r>
    </w:p>
    <w:p w14:paraId="0DEA6855" w14:textId="74B13CEC" w:rsidR="00FF26B6" w:rsidRPr="00167E6D" w:rsidRDefault="00FF26B6" w:rsidP="00FF26B6">
      <w:pPr>
        <w:pStyle w:val="Assinatura"/>
        <w:jc w:val="center"/>
        <w:rPr>
          <w:color w:val="000000" w:themeColor="text1"/>
        </w:rPr>
      </w:pPr>
    </w:p>
    <w:p w14:paraId="4E7B24D7" w14:textId="38F0E3DB" w:rsidR="00FF26B6" w:rsidRPr="00167E6D" w:rsidRDefault="00FF26B6" w:rsidP="00A6783B">
      <w:pPr>
        <w:pStyle w:val="Assinatura"/>
        <w:rPr>
          <w:color w:val="000000" w:themeColor="text1"/>
        </w:rPr>
      </w:pPr>
    </w:p>
    <w:p w14:paraId="0C622878" w14:textId="2CB74A41" w:rsidR="002B07F4" w:rsidRPr="00167E6D" w:rsidRDefault="002B07F4" w:rsidP="00A6783B">
      <w:pPr>
        <w:pStyle w:val="Assinatura"/>
        <w:rPr>
          <w:color w:val="000000" w:themeColor="text1"/>
        </w:rPr>
      </w:pPr>
    </w:p>
    <w:p w14:paraId="0EA85E1B" w14:textId="6C2EF804" w:rsidR="002B07F4" w:rsidRPr="00167E6D" w:rsidRDefault="002B07F4" w:rsidP="00A6783B">
      <w:pPr>
        <w:pStyle w:val="Assinatura"/>
        <w:rPr>
          <w:color w:val="000000" w:themeColor="text1"/>
        </w:rPr>
      </w:pPr>
    </w:p>
    <w:p w14:paraId="60ED92DC" w14:textId="1527E0DC" w:rsidR="002B07F4" w:rsidRPr="00167E6D" w:rsidRDefault="002B07F4" w:rsidP="00A6783B">
      <w:pPr>
        <w:pStyle w:val="Assinatura"/>
        <w:rPr>
          <w:color w:val="000000" w:themeColor="text1"/>
        </w:rPr>
      </w:pPr>
    </w:p>
    <w:p w14:paraId="35EA10B8" w14:textId="6F90308B" w:rsidR="002B07F4" w:rsidRPr="00167E6D" w:rsidRDefault="002B07F4" w:rsidP="00A6783B">
      <w:pPr>
        <w:pStyle w:val="Assinatura"/>
        <w:rPr>
          <w:color w:val="000000" w:themeColor="text1"/>
        </w:rPr>
      </w:pPr>
    </w:p>
    <w:p w14:paraId="09A32C33" w14:textId="53E362FD" w:rsidR="002B07F4" w:rsidRPr="00167E6D" w:rsidRDefault="002B07F4" w:rsidP="00A6783B">
      <w:pPr>
        <w:pStyle w:val="Assinatura"/>
        <w:rPr>
          <w:color w:val="000000" w:themeColor="text1"/>
        </w:rPr>
      </w:pPr>
    </w:p>
    <w:p w14:paraId="5559622B" w14:textId="6117F8CA" w:rsidR="002B07F4" w:rsidRPr="00167E6D" w:rsidRDefault="002B07F4" w:rsidP="00A6783B">
      <w:pPr>
        <w:pStyle w:val="Assinatura"/>
        <w:rPr>
          <w:color w:val="000000" w:themeColor="text1"/>
        </w:rPr>
      </w:pPr>
    </w:p>
    <w:p w14:paraId="6FB0502C" w14:textId="5A008C50" w:rsidR="002B07F4" w:rsidRPr="00167E6D" w:rsidRDefault="002B07F4" w:rsidP="00A6783B">
      <w:pPr>
        <w:pStyle w:val="Assinatura"/>
        <w:rPr>
          <w:color w:val="000000" w:themeColor="text1"/>
        </w:rPr>
      </w:pPr>
    </w:p>
    <w:p w14:paraId="6213BB4B" w14:textId="2A050B1B" w:rsidR="002B07F4" w:rsidRPr="00167E6D" w:rsidRDefault="002B07F4" w:rsidP="00A6783B">
      <w:pPr>
        <w:pStyle w:val="Assinatura"/>
        <w:rPr>
          <w:color w:val="000000" w:themeColor="text1"/>
        </w:rPr>
      </w:pPr>
    </w:p>
    <w:p w14:paraId="1E87E300" w14:textId="5E1C48D2" w:rsidR="002B07F4" w:rsidRPr="00167E6D" w:rsidRDefault="002B07F4" w:rsidP="00A6783B">
      <w:pPr>
        <w:pStyle w:val="Assinatura"/>
        <w:rPr>
          <w:color w:val="000000" w:themeColor="text1"/>
        </w:rPr>
      </w:pPr>
    </w:p>
    <w:p w14:paraId="7E22879D" w14:textId="79D9C1DF" w:rsidR="002B07F4" w:rsidRPr="00167E6D" w:rsidRDefault="002B07F4" w:rsidP="00A6783B">
      <w:pPr>
        <w:pStyle w:val="Assinatura"/>
        <w:rPr>
          <w:color w:val="000000" w:themeColor="text1"/>
        </w:rPr>
      </w:pPr>
    </w:p>
    <w:p w14:paraId="31EF7F4C" w14:textId="4BF3670B" w:rsidR="00BD08DC" w:rsidRPr="00167E6D" w:rsidRDefault="00BD08DC" w:rsidP="00A6783B">
      <w:pPr>
        <w:pStyle w:val="Assinatura"/>
        <w:rPr>
          <w:color w:val="000000" w:themeColor="text1"/>
        </w:rPr>
      </w:pPr>
    </w:p>
    <w:p w14:paraId="53C4E211" w14:textId="4321948C" w:rsidR="00BD08DC" w:rsidRPr="00167E6D" w:rsidRDefault="00BD08DC" w:rsidP="00A6783B">
      <w:pPr>
        <w:pStyle w:val="Assinatura"/>
        <w:rPr>
          <w:color w:val="000000" w:themeColor="text1"/>
        </w:rPr>
      </w:pPr>
    </w:p>
    <w:p w14:paraId="7A4C87B0" w14:textId="64FE5A0E" w:rsidR="00BD08DC" w:rsidRPr="00167E6D" w:rsidRDefault="00BD08DC" w:rsidP="00A6783B">
      <w:pPr>
        <w:pStyle w:val="Assinatura"/>
        <w:rPr>
          <w:color w:val="000000" w:themeColor="text1"/>
        </w:rPr>
      </w:pPr>
    </w:p>
    <w:p w14:paraId="0CD1B351" w14:textId="63D8D0F0" w:rsidR="00BD08DC" w:rsidRPr="00167E6D" w:rsidRDefault="00BD08DC" w:rsidP="00A6783B">
      <w:pPr>
        <w:pStyle w:val="Assinatura"/>
        <w:rPr>
          <w:color w:val="000000" w:themeColor="text1"/>
        </w:rPr>
      </w:pPr>
    </w:p>
    <w:p w14:paraId="0FD46EF7" w14:textId="63B1C329" w:rsidR="00BD08DC" w:rsidRPr="00167E6D" w:rsidRDefault="00BD08DC" w:rsidP="00A6783B">
      <w:pPr>
        <w:pStyle w:val="Assinatura"/>
        <w:rPr>
          <w:color w:val="000000" w:themeColor="text1"/>
        </w:rPr>
      </w:pPr>
    </w:p>
    <w:p w14:paraId="3598D609" w14:textId="4357DE74" w:rsidR="00BD08DC" w:rsidRPr="00167E6D" w:rsidRDefault="00BD08DC" w:rsidP="00A6783B">
      <w:pPr>
        <w:pStyle w:val="Assinatura"/>
        <w:rPr>
          <w:color w:val="000000" w:themeColor="text1"/>
        </w:rPr>
      </w:pPr>
    </w:p>
    <w:p w14:paraId="1CFDD10C" w14:textId="50498915" w:rsidR="00BD08DC" w:rsidRPr="00167E6D" w:rsidRDefault="00BD08DC" w:rsidP="00A6783B">
      <w:pPr>
        <w:pStyle w:val="Assinatura"/>
        <w:rPr>
          <w:color w:val="000000" w:themeColor="text1"/>
        </w:rPr>
      </w:pPr>
    </w:p>
    <w:p w14:paraId="301CCEA9" w14:textId="5C30EFAD" w:rsidR="00BD08DC" w:rsidRPr="00167E6D" w:rsidRDefault="00BD08DC" w:rsidP="00A6783B">
      <w:pPr>
        <w:pStyle w:val="Assinatura"/>
        <w:rPr>
          <w:color w:val="000000" w:themeColor="text1"/>
        </w:rPr>
      </w:pPr>
    </w:p>
    <w:p w14:paraId="5C67A839" w14:textId="77777777" w:rsidR="00BD08DC" w:rsidRPr="00167E6D" w:rsidRDefault="00BD08DC" w:rsidP="00A6783B">
      <w:pPr>
        <w:pStyle w:val="Assinatura"/>
        <w:rPr>
          <w:color w:val="000000" w:themeColor="text1"/>
        </w:rPr>
      </w:pPr>
    </w:p>
    <w:p w14:paraId="20324241" w14:textId="43248A7C" w:rsidR="002B07F4" w:rsidRPr="00167E6D" w:rsidRDefault="002B07F4" w:rsidP="00A6783B">
      <w:pPr>
        <w:pStyle w:val="Assinatura"/>
        <w:rPr>
          <w:color w:val="000000" w:themeColor="text1"/>
        </w:rPr>
      </w:pPr>
    </w:p>
    <w:p w14:paraId="6BE18CD6" w14:textId="656C16F5" w:rsidR="002B07F4" w:rsidRPr="00167E6D" w:rsidRDefault="002B07F4" w:rsidP="00A6783B">
      <w:pPr>
        <w:pStyle w:val="Assinatura"/>
        <w:rPr>
          <w:color w:val="000000" w:themeColor="text1"/>
        </w:rPr>
      </w:pPr>
    </w:p>
    <w:p w14:paraId="2F1330E9" w14:textId="6AC99715" w:rsidR="00165CCB" w:rsidRPr="00167E6D" w:rsidRDefault="00165CCB" w:rsidP="006835EF">
      <w:pPr>
        <w:pStyle w:val="Assinatura"/>
        <w:ind w:left="0"/>
        <w:rPr>
          <w:color w:val="000000" w:themeColor="text1"/>
        </w:rPr>
      </w:pPr>
    </w:p>
    <w:p w14:paraId="52B5DEAA" w14:textId="77777777" w:rsidR="00DD3C75" w:rsidRPr="00167E6D" w:rsidRDefault="00DD3C75" w:rsidP="006835EF">
      <w:pPr>
        <w:pStyle w:val="Assinatura"/>
        <w:ind w:left="0"/>
        <w:rPr>
          <w:color w:val="000000" w:themeColor="text1"/>
        </w:rPr>
      </w:pPr>
    </w:p>
    <w:p w14:paraId="57699002" w14:textId="6B165133" w:rsidR="002B07F4" w:rsidRPr="00167E6D" w:rsidRDefault="002B07F4" w:rsidP="00165CCB">
      <w:pPr>
        <w:pStyle w:val="Ttulo1"/>
      </w:pPr>
    </w:p>
    <w:p w14:paraId="64B97F18" w14:textId="753DB08B" w:rsidR="002B07F4" w:rsidRPr="00167E6D" w:rsidRDefault="00CB6CFD" w:rsidP="00165CCB">
      <w:pPr>
        <w:pStyle w:val="Ttulo1"/>
      </w:pPr>
      <w:bookmarkStart w:id="0" w:name="_Toc122214794"/>
      <w:r w:rsidRPr="00167E6D">
        <w:t>Introdução</w:t>
      </w:r>
      <w:bookmarkEnd w:id="0"/>
      <w:r w:rsidRPr="00167E6D">
        <w:t xml:space="preserve"> </w:t>
      </w:r>
    </w:p>
    <w:p w14:paraId="5AAACC7D" w14:textId="6573CB52" w:rsidR="00404D7C" w:rsidRPr="00167E6D" w:rsidRDefault="00404D7C" w:rsidP="00CB6CFD">
      <w:pPr>
        <w:pStyle w:val="Assinatura"/>
        <w:ind w:left="0"/>
        <w:rPr>
          <w:rFonts w:ascii="Times New Roman" w:hAnsi="Times New Roman" w:cs="Times New Roman"/>
          <w:color w:val="000000" w:themeColor="text1"/>
        </w:rPr>
      </w:pPr>
    </w:p>
    <w:p w14:paraId="264C08EB" w14:textId="7AC184B0" w:rsidR="00404D7C" w:rsidRDefault="00404D7C" w:rsidP="00404D7C">
      <w:pPr>
        <w:pStyle w:val="Assinatura"/>
        <w:spacing w:line="360" w:lineRule="auto"/>
        <w:ind w:left="0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404D7C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No 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 xml:space="preserve">âmbito da Unidade Curricular de Computação Móvel e Ubíqua foi-nos proposta o desenvolvimento de uma aplicação em Android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</w:rPr>
        <w:t>Studio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</w:rPr>
        <w:t xml:space="preserve">, com recurso </w:t>
      </w:r>
      <w:r w:rsidR="00690EC5">
        <w:rPr>
          <w:rFonts w:ascii="Times New Roman" w:hAnsi="Times New Roman" w:cs="Times New Roman"/>
          <w:b w:val="0"/>
          <w:bCs w:val="0"/>
          <w:color w:val="000000" w:themeColor="text1"/>
        </w:rPr>
        <w:t>a linguagem de programação</w:t>
      </w:r>
      <w:r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</w:rPr>
        <w:t>Kotlin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</w:rPr>
        <w:t xml:space="preserve">. </w:t>
      </w:r>
    </w:p>
    <w:p w14:paraId="26E24333" w14:textId="13C18BFF" w:rsidR="00404D7C" w:rsidRDefault="00404D7C" w:rsidP="00404D7C">
      <w:pPr>
        <w:pStyle w:val="Assinatura"/>
        <w:spacing w:line="360" w:lineRule="auto"/>
        <w:ind w:left="0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</w:rPr>
        <w:t xml:space="preserve">Mediante a apresentação dos temas propostos pelo regente da Unidade Curricular, a equipa de trabalho, constituída por 3 elementos, optou pelo desenvolvimento da aplicação cujo tema é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</w:rPr>
        <w:t>SmartHome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</w:rPr>
        <w:t xml:space="preserve">. </w:t>
      </w:r>
    </w:p>
    <w:p w14:paraId="03245E8D" w14:textId="632AEAFE" w:rsidR="00404D7C" w:rsidRDefault="00404D7C" w:rsidP="00404D7C">
      <w:pPr>
        <w:pStyle w:val="Assinatura"/>
        <w:spacing w:line="360" w:lineRule="auto"/>
        <w:ind w:left="0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</w:rPr>
        <w:t xml:space="preserve">Esta aplicação passa como o próprio nome indica, por um controle de forma </w:t>
      </w:r>
      <w:r w:rsidR="00A12D43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automatizada de um conjunto de dispositivos que normalmente podemos encontrar dentro de uma casa. É considerada inteligente pois esse controle deixa de ser manual, como por exemplo ligar uma luz num interruptor e passa a ser controlado a partir do nosso Smartphone com o sistema operativo Android, onde essa aplicação está instalada. </w:t>
      </w:r>
    </w:p>
    <w:p w14:paraId="008607B1" w14:textId="06810BD4" w:rsidR="00A12D43" w:rsidRPr="00404D7C" w:rsidRDefault="00A12D43" w:rsidP="00404D7C">
      <w:pPr>
        <w:pStyle w:val="Assinatura"/>
        <w:spacing w:line="360" w:lineRule="auto"/>
        <w:ind w:left="0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</w:rPr>
        <w:t xml:space="preserve">Com isto, pretendemos desenvolver no IDE do Android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</w:rPr>
        <w:t>Studio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uma aplicação que reproduza algo similar e com isto aplicar um conjunto de conhecimentos que foram obtidos ao longo do semestre, nesta disciplina. </w:t>
      </w:r>
    </w:p>
    <w:p w14:paraId="5CBC9B6E" w14:textId="4AA3AB18" w:rsidR="00404D7C" w:rsidRPr="00404D7C" w:rsidRDefault="00404D7C" w:rsidP="00CB6CFD">
      <w:pPr>
        <w:pStyle w:val="Assinatura"/>
        <w:ind w:left="0"/>
        <w:rPr>
          <w:rFonts w:ascii="Times New Roman" w:hAnsi="Times New Roman" w:cs="Times New Roman"/>
          <w:color w:val="000000" w:themeColor="text1"/>
        </w:rPr>
      </w:pPr>
    </w:p>
    <w:p w14:paraId="03E79349" w14:textId="77777777" w:rsidR="00404D7C" w:rsidRPr="00404D7C" w:rsidRDefault="00404D7C" w:rsidP="00CB6CFD">
      <w:pPr>
        <w:pStyle w:val="Assinatura"/>
        <w:ind w:left="0"/>
        <w:rPr>
          <w:rFonts w:ascii="Times New Roman" w:hAnsi="Times New Roman" w:cs="Times New Roman"/>
          <w:b w:val="0"/>
          <w:bCs w:val="0"/>
          <w:color w:val="000000" w:themeColor="text1"/>
        </w:rPr>
      </w:pPr>
    </w:p>
    <w:p w14:paraId="2E80F760" w14:textId="249EEEA6" w:rsidR="00CB6CFD" w:rsidRPr="00404D7C" w:rsidRDefault="00CB6CFD" w:rsidP="00CB6CFD">
      <w:pPr>
        <w:pStyle w:val="Assinatura"/>
        <w:ind w:left="0"/>
        <w:rPr>
          <w:rFonts w:ascii="Times New Roman" w:hAnsi="Times New Roman" w:cs="Times New Roman"/>
          <w:color w:val="000000" w:themeColor="text1"/>
        </w:rPr>
      </w:pPr>
    </w:p>
    <w:p w14:paraId="003628CE" w14:textId="38C819CA" w:rsidR="00CB6CFD" w:rsidRPr="00404D7C" w:rsidRDefault="00CB6CFD" w:rsidP="00CB6CFD">
      <w:pPr>
        <w:pStyle w:val="Assinatura"/>
        <w:ind w:left="0"/>
        <w:rPr>
          <w:rFonts w:ascii="Times New Roman" w:hAnsi="Times New Roman" w:cs="Times New Roman"/>
          <w:color w:val="000000" w:themeColor="text1"/>
        </w:rPr>
      </w:pPr>
    </w:p>
    <w:p w14:paraId="6F9221A3" w14:textId="140E5E9C" w:rsidR="00CB6CFD" w:rsidRPr="00404D7C" w:rsidRDefault="00CB6CFD" w:rsidP="00165CCB">
      <w:pPr>
        <w:pStyle w:val="Ttulo1"/>
      </w:pPr>
      <w:bookmarkStart w:id="1" w:name="_Toc122214795"/>
      <w:r w:rsidRPr="00404D7C">
        <w:t>Estudo do domínio</w:t>
      </w:r>
      <w:bookmarkEnd w:id="1"/>
      <w:r w:rsidRPr="00404D7C">
        <w:t xml:space="preserve"> </w:t>
      </w:r>
    </w:p>
    <w:p w14:paraId="7C9512FA" w14:textId="7E05F063" w:rsidR="00CB6CFD" w:rsidRPr="00404D7C" w:rsidRDefault="00CB6CFD" w:rsidP="00CB6CFD">
      <w:pPr>
        <w:pStyle w:val="Assinatura"/>
        <w:ind w:left="0"/>
        <w:rPr>
          <w:color w:val="000000" w:themeColor="text1"/>
        </w:rPr>
      </w:pPr>
    </w:p>
    <w:p w14:paraId="44E3F1A3" w14:textId="110812DD" w:rsidR="00CB6CFD" w:rsidRPr="00404D7C" w:rsidRDefault="00CB6CFD" w:rsidP="00404D7C">
      <w:pPr>
        <w:pStyle w:val="Assinatura"/>
        <w:spacing w:line="360" w:lineRule="auto"/>
        <w:ind w:left="0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404D7C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Para o desenvolvimento desta aplicação foi necessário fazer uma pesquisa aprofundada sobre </w:t>
      </w:r>
      <w:r w:rsidR="00F56F1C" w:rsidRPr="00404D7C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esta temática. </w:t>
      </w:r>
    </w:p>
    <w:p w14:paraId="5BD31385" w14:textId="0FD5D080" w:rsidR="00CB6CFD" w:rsidRPr="00404D7C" w:rsidRDefault="00F56F1C" w:rsidP="00404D7C">
      <w:pPr>
        <w:pStyle w:val="Assinatura"/>
        <w:spacing w:line="360" w:lineRule="auto"/>
        <w:ind w:left="0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404D7C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Serviram de base algumas aplicações existentes no mercado, nomeadamente a aplicação da </w:t>
      </w:r>
      <w:proofErr w:type="spellStart"/>
      <w:r w:rsidRPr="00404D7C">
        <w:rPr>
          <w:rFonts w:ascii="Times New Roman" w:hAnsi="Times New Roman" w:cs="Times New Roman"/>
          <w:b w:val="0"/>
          <w:bCs w:val="0"/>
          <w:i/>
          <w:iCs/>
          <w:color w:val="000000" w:themeColor="text1"/>
        </w:rPr>
        <w:t>Shelly</w:t>
      </w:r>
      <w:proofErr w:type="spellEnd"/>
      <w:r w:rsidRPr="00404D7C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, a </w:t>
      </w:r>
      <w:proofErr w:type="spellStart"/>
      <w:r w:rsidRPr="00404D7C">
        <w:rPr>
          <w:rFonts w:ascii="Times New Roman" w:hAnsi="Times New Roman" w:cs="Times New Roman"/>
          <w:b w:val="0"/>
          <w:bCs w:val="0"/>
          <w:i/>
          <w:iCs/>
          <w:color w:val="000000" w:themeColor="text1"/>
        </w:rPr>
        <w:t>Home</w:t>
      </w:r>
      <w:proofErr w:type="spellEnd"/>
      <w:r w:rsidRPr="00404D7C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desenvolvida pela google e outas semelhantes. </w:t>
      </w:r>
    </w:p>
    <w:p w14:paraId="68D2A152" w14:textId="77777777" w:rsidR="00F56F1C" w:rsidRPr="00404D7C" w:rsidRDefault="00F56F1C" w:rsidP="00404D7C">
      <w:pPr>
        <w:pStyle w:val="Assinatura"/>
        <w:spacing w:line="360" w:lineRule="auto"/>
        <w:ind w:left="0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404D7C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No estudo do seu domínio percebemos que existe sempre a necessidade de: </w:t>
      </w:r>
    </w:p>
    <w:p w14:paraId="6CF8B6ED" w14:textId="06AD73F9" w:rsidR="00F56F1C" w:rsidRPr="00404D7C" w:rsidRDefault="00F56F1C" w:rsidP="00404D7C">
      <w:pPr>
        <w:pStyle w:val="Assinatur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404D7C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Criar conta do utilizador, com </w:t>
      </w:r>
      <w:r w:rsidR="000559C5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email </w:t>
      </w:r>
      <w:r w:rsidRPr="00404D7C">
        <w:rPr>
          <w:rFonts w:ascii="Times New Roman" w:hAnsi="Times New Roman" w:cs="Times New Roman"/>
          <w:b w:val="0"/>
          <w:bCs w:val="0"/>
          <w:color w:val="000000" w:themeColor="text1"/>
        </w:rPr>
        <w:t>e password;</w:t>
      </w:r>
    </w:p>
    <w:p w14:paraId="23DDB60E" w14:textId="77B8352A" w:rsidR="00F56F1C" w:rsidRPr="00404D7C" w:rsidRDefault="00F56F1C" w:rsidP="00404D7C">
      <w:pPr>
        <w:pStyle w:val="Assinatur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404D7C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Fazer uma conexão à rede de internet disponível no local onde </w:t>
      </w:r>
      <w:r w:rsidR="00885772" w:rsidRPr="00404D7C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os dispositivos </w:t>
      </w:r>
      <w:r w:rsidRPr="00404D7C">
        <w:rPr>
          <w:rFonts w:ascii="Times New Roman" w:hAnsi="Times New Roman" w:cs="Times New Roman"/>
          <w:b w:val="0"/>
          <w:bCs w:val="0"/>
          <w:color w:val="000000" w:themeColor="text1"/>
        </w:rPr>
        <w:t>se encontram para os poder controlar;</w:t>
      </w:r>
    </w:p>
    <w:p w14:paraId="177091E1" w14:textId="0B74AD7B" w:rsidR="00885772" w:rsidRPr="00404D7C" w:rsidRDefault="00F56F1C" w:rsidP="00404D7C">
      <w:pPr>
        <w:pStyle w:val="Assinatur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404D7C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Existe a necessidade de </w:t>
      </w:r>
      <w:r w:rsidR="000559C5">
        <w:rPr>
          <w:rFonts w:ascii="Times New Roman" w:hAnsi="Times New Roman" w:cs="Times New Roman"/>
          <w:b w:val="0"/>
          <w:bCs w:val="0"/>
          <w:color w:val="000000" w:themeColor="text1"/>
        </w:rPr>
        <w:t>associar</w:t>
      </w:r>
      <w:r w:rsidRPr="00404D7C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um d</w:t>
      </w:r>
      <w:r w:rsidR="00885772" w:rsidRPr="00404D7C">
        <w:rPr>
          <w:rFonts w:ascii="Times New Roman" w:hAnsi="Times New Roman" w:cs="Times New Roman"/>
          <w:b w:val="0"/>
          <w:bCs w:val="0"/>
          <w:color w:val="000000" w:themeColor="text1"/>
        </w:rPr>
        <w:t>ispositivo</w:t>
      </w:r>
      <w:r w:rsidRPr="00404D7C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, </w:t>
      </w:r>
      <w:r w:rsidR="00885772" w:rsidRPr="00404D7C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de diferentes tipos, tais como uma lâmpada, uma tomada, ou uma persiana. </w:t>
      </w:r>
    </w:p>
    <w:p w14:paraId="42D67157" w14:textId="6B30124C" w:rsidR="00F56F1C" w:rsidRPr="00404D7C" w:rsidRDefault="00885772" w:rsidP="00404D7C">
      <w:pPr>
        <w:pStyle w:val="Assinatur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404D7C">
        <w:rPr>
          <w:rFonts w:ascii="Times New Roman" w:hAnsi="Times New Roman" w:cs="Times New Roman"/>
          <w:b w:val="0"/>
          <w:bCs w:val="0"/>
          <w:color w:val="000000" w:themeColor="text1"/>
        </w:rPr>
        <w:t>Ao associar um dispositivo podemos renomear para melhor o identificar e a partir daqui passa a existir na aplicação;</w:t>
      </w:r>
    </w:p>
    <w:p w14:paraId="2E3AD7EF" w14:textId="4B1C160C" w:rsidR="00885772" w:rsidRPr="00404D7C" w:rsidRDefault="00885772" w:rsidP="00404D7C">
      <w:pPr>
        <w:pStyle w:val="Assinatur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404D7C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Neste fluxo, a seguir a associar um dispositivo, por exemplo uma </w:t>
      </w:r>
      <w:r w:rsidR="00690EC5" w:rsidRPr="00404D7C">
        <w:rPr>
          <w:rFonts w:ascii="Times New Roman" w:hAnsi="Times New Roman" w:cs="Times New Roman"/>
          <w:b w:val="0"/>
          <w:bCs w:val="0"/>
          <w:color w:val="000000" w:themeColor="text1"/>
        </w:rPr>
        <w:t>lâmpada</w:t>
      </w:r>
      <w:r w:rsidRPr="00404D7C">
        <w:rPr>
          <w:rFonts w:ascii="Times New Roman" w:hAnsi="Times New Roman" w:cs="Times New Roman"/>
          <w:b w:val="0"/>
          <w:bCs w:val="0"/>
          <w:color w:val="000000" w:themeColor="text1"/>
        </w:rPr>
        <w:t>, ao estabelecermos conetividade pela rede, podemos verificar o seu estado e controlar se a queremos ligada ou desligada</w:t>
      </w:r>
      <w:r w:rsidR="000559C5">
        <w:rPr>
          <w:rFonts w:ascii="Times New Roman" w:hAnsi="Times New Roman" w:cs="Times New Roman"/>
          <w:b w:val="0"/>
          <w:bCs w:val="0"/>
          <w:color w:val="000000" w:themeColor="text1"/>
        </w:rPr>
        <w:t>;</w:t>
      </w:r>
    </w:p>
    <w:p w14:paraId="46125CFC" w14:textId="3BE5C3BC" w:rsidR="00885772" w:rsidRPr="00404D7C" w:rsidRDefault="00885772" w:rsidP="00404D7C">
      <w:pPr>
        <w:pStyle w:val="Assinatur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404D7C">
        <w:rPr>
          <w:rFonts w:ascii="Times New Roman" w:hAnsi="Times New Roman" w:cs="Times New Roman"/>
          <w:b w:val="0"/>
          <w:bCs w:val="0"/>
          <w:color w:val="000000" w:themeColor="text1"/>
        </w:rPr>
        <w:lastRenderedPageBreak/>
        <w:t>Outra</w:t>
      </w:r>
      <w:r w:rsidR="00404D7C" w:rsidRPr="00404D7C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das </w:t>
      </w:r>
      <w:r w:rsidRPr="00404D7C">
        <w:rPr>
          <w:rFonts w:ascii="Times New Roman" w:hAnsi="Times New Roman" w:cs="Times New Roman"/>
          <w:b w:val="0"/>
          <w:bCs w:val="0"/>
          <w:color w:val="000000" w:themeColor="text1"/>
        </w:rPr>
        <w:t>funcionalidades presente</w:t>
      </w:r>
      <w:r w:rsidR="00404D7C" w:rsidRPr="00404D7C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r w:rsidRPr="00404D7C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neste tipo de aplicações </w:t>
      </w:r>
      <w:r w:rsidR="00404D7C" w:rsidRPr="00404D7C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é </w:t>
      </w:r>
      <w:r w:rsidRPr="00404D7C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a possibilidade de criar divisórias, que são basicamente os diferentes compartimentos que existem numa casa e associar em cada divisória os respetivos dispositivos, ou seja, no compartimento sala podemos ter duas tomadas associadas, </w:t>
      </w:r>
      <w:r w:rsidR="00404D7C" w:rsidRPr="00404D7C">
        <w:rPr>
          <w:rFonts w:ascii="Times New Roman" w:hAnsi="Times New Roman" w:cs="Times New Roman"/>
          <w:b w:val="0"/>
          <w:bCs w:val="0"/>
          <w:color w:val="000000" w:themeColor="text1"/>
        </w:rPr>
        <w:t>uma lâmpada e uma persiana e quando queremos ligar ou desligar ou subir/descer no caso da persiana podemos fazê-lo sabendo que estamos a manipular os dispositivos associados aquela divisória da casa</w:t>
      </w:r>
      <w:r w:rsidR="000559C5">
        <w:rPr>
          <w:rFonts w:ascii="Times New Roman" w:hAnsi="Times New Roman" w:cs="Times New Roman"/>
          <w:b w:val="0"/>
          <w:bCs w:val="0"/>
          <w:color w:val="000000" w:themeColor="text1"/>
        </w:rPr>
        <w:t>;</w:t>
      </w:r>
    </w:p>
    <w:p w14:paraId="5D459149" w14:textId="275B6F29" w:rsidR="00404D7C" w:rsidRDefault="00404D7C" w:rsidP="00A12D43">
      <w:pPr>
        <w:pStyle w:val="Assinatur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404D7C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Uma funcionalidade também explorada nestas aplicações é o estabelecimento de rotinas onde existe a possibilidade de agendar para determinado dia e hora a mudança de estado de determinado dispositivo. </w:t>
      </w:r>
    </w:p>
    <w:p w14:paraId="448DFA1D" w14:textId="18D40086" w:rsidR="00A12D43" w:rsidRDefault="00A12D43" w:rsidP="00A12D43">
      <w:pPr>
        <w:pStyle w:val="Assinatura"/>
        <w:spacing w:line="360" w:lineRule="auto"/>
        <w:ind w:left="360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</w:p>
    <w:p w14:paraId="59F0CC3B" w14:textId="77777777" w:rsidR="00EF1F12" w:rsidRDefault="00EF1F12" w:rsidP="00165CCB">
      <w:pPr>
        <w:pStyle w:val="Ttulo1"/>
      </w:pPr>
      <w:bookmarkStart w:id="2" w:name="_Toc122214796"/>
      <w:r>
        <w:t>Tools Utilizadas</w:t>
      </w:r>
      <w:bookmarkEnd w:id="2"/>
      <w:r>
        <w:t xml:space="preserve"> </w:t>
      </w:r>
    </w:p>
    <w:p w14:paraId="05D7DF1C" w14:textId="77777777" w:rsidR="00EF1F12" w:rsidRDefault="00EF1F12" w:rsidP="00EF1F12">
      <w:pPr>
        <w:pStyle w:val="Assinatura"/>
        <w:rPr>
          <w:color w:val="000000" w:themeColor="text1"/>
        </w:rPr>
      </w:pPr>
    </w:p>
    <w:p w14:paraId="4596E952" w14:textId="77777777" w:rsidR="00EF1F12" w:rsidRPr="00690EC5" w:rsidRDefault="00EF1F12" w:rsidP="00EF1F12">
      <w:pPr>
        <w:pStyle w:val="Assinatura"/>
        <w:spacing w:line="360" w:lineRule="auto"/>
        <w:ind w:left="0" w:firstLine="360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690EC5">
        <w:rPr>
          <w:rFonts w:ascii="Times New Roman" w:hAnsi="Times New Roman" w:cs="Times New Roman"/>
          <w:b w:val="0"/>
          <w:bCs w:val="0"/>
          <w:color w:val="000000" w:themeColor="text1"/>
        </w:rPr>
        <w:t>Para o desenvolvimento deste trabalho foram usadas a seguintes ferramentas:</w:t>
      </w:r>
    </w:p>
    <w:p w14:paraId="4981D8D0" w14:textId="77777777" w:rsidR="00EF1F12" w:rsidRPr="00690EC5" w:rsidRDefault="00EF1F12" w:rsidP="00EF1F12">
      <w:pPr>
        <w:pStyle w:val="Assinatura"/>
        <w:spacing w:line="360" w:lineRule="auto"/>
        <w:ind w:left="360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690EC5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- </w:t>
      </w:r>
      <w:proofErr w:type="spellStart"/>
      <w:r w:rsidRPr="00690EC5">
        <w:rPr>
          <w:rFonts w:ascii="Times New Roman" w:hAnsi="Times New Roman" w:cs="Times New Roman"/>
          <w:b w:val="0"/>
          <w:bCs w:val="0"/>
          <w:color w:val="000000" w:themeColor="text1"/>
        </w:rPr>
        <w:t>Moqups</w:t>
      </w:r>
      <w:proofErr w:type="spellEnd"/>
      <w:r w:rsidRPr="00690EC5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App: ferramenta utilizada para a elaboração dos designs </w:t>
      </w:r>
      <w:proofErr w:type="spellStart"/>
      <w:r w:rsidRPr="00690EC5">
        <w:rPr>
          <w:rFonts w:ascii="Times New Roman" w:hAnsi="Times New Roman" w:cs="Times New Roman"/>
          <w:b w:val="0"/>
          <w:bCs w:val="0"/>
          <w:color w:val="000000" w:themeColor="text1"/>
        </w:rPr>
        <w:t>mockups</w:t>
      </w:r>
      <w:proofErr w:type="spellEnd"/>
      <w:r w:rsidRPr="00690EC5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a serem usadas na aplicação. </w:t>
      </w:r>
    </w:p>
    <w:p w14:paraId="15677E3B" w14:textId="77777777" w:rsidR="00EF1F12" w:rsidRPr="00690EC5" w:rsidRDefault="00EF1F12" w:rsidP="00EF1F12">
      <w:pPr>
        <w:pStyle w:val="Assinatura"/>
        <w:spacing w:line="360" w:lineRule="auto"/>
        <w:ind w:left="360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690EC5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- </w:t>
      </w:r>
      <w:proofErr w:type="spellStart"/>
      <w:r w:rsidRPr="00690EC5">
        <w:rPr>
          <w:rFonts w:ascii="Times New Roman" w:hAnsi="Times New Roman" w:cs="Times New Roman"/>
          <w:b w:val="0"/>
          <w:bCs w:val="0"/>
          <w:color w:val="000000" w:themeColor="text1"/>
        </w:rPr>
        <w:t>GitLab</w:t>
      </w:r>
      <w:proofErr w:type="spellEnd"/>
      <w:r w:rsidRPr="00690EC5">
        <w:rPr>
          <w:rFonts w:ascii="Times New Roman" w:hAnsi="Times New Roman" w:cs="Times New Roman"/>
          <w:b w:val="0"/>
          <w:bCs w:val="0"/>
          <w:color w:val="000000" w:themeColor="text1"/>
        </w:rPr>
        <w:t>: Ferramenta de trabalho colaborativa onde todo o trabalho que foi desenvolvido pelos elementos do grupo convergiu (o qual o regente da disciplina tem acesso);</w:t>
      </w:r>
    </w:p>
    <w:p w14:paraId="3E6248AB" w14:textId="77777777" w:rsidR="00EF1F12" w:rsidRPr="00690EC5" w:rsidRDefault="00EF1F12" w:rsidP="00EF1F12">
      <w:pPr>
        <w:pStyle w:val="Assinatura"/>
        <w:spacing w:line="360" w:lineRule="auto"/>
        <w:ind w:left="0" w:firstLine="360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690EC5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- Android </w:t>
      </w:r>
      <w:proofErr w:type="spellStart"/>
      <w:r w:rsidRPr="00690EC5">
        <w:rPr>
          <w:rFonts w:ascii="Times New Roman" w:hAnsi="Times New Roman" w:cs="Times New Roman"/>
          <w:b w:val="0"/>
          <w:bCs w:val="0"/>
          <w:color w:val="000000" w:themeColor="text1"/>
        </w:rPr>
        <w:t>Studio</w:t>
      </w:r>
      <w:proofErr w:type="spellEnd"/>
      <w:r w:rsidRPr="00690EC5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: IDE de desenvolvimento da aplicação; </w:t>
      </w:r>
    </w:p>
    <w:p w14:paraId="5B8A9A8A" w14:textId="2BE63A62" w:rsidR="00EF1F12" w:rsidRDefault="00EF1F12" w:rsidP="00EF1F12">
      <w:pPr>
        <w:pStyle w:val="Assinatura"/>
        <w:spacing w:line="360" w:lineRule="auto"/>
        <w:ind w:left="360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690EC5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- </w:t>
      </w:r>
      <w:proofErr w:type="spellStart"/>
      <w:r w:rsidRPr="00690EC5">
        <w:rPr>
          <w:rFonts w:ascii="Times New Roman" w:hAnsi="Times New Roman" w:cs="Times New Roman"/>
          <w:b w:val="0"/>
          <w:bCs w:val="0"/>
          <w:color w:val="000000" w:themeColor="text1"/>
        </w:rPr>
        <w:t>Discord</w:t>
      </w:r>
      <w:proofErr w:type="spellEnd"/>
      <w:r w:rsidRPr="00690EC5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: Canal de comunicação escrita e verbal entre os elementos do grupo, e onde se partilhavam links, prints, </w:t>
      </w:r>
      <w:proofErr w:type="spellStart"/>
      <w:r w:rsidRPr="00690EC5">
        <w:rPr>
          <w:rFonts w:ascii="Times New Roman" w:hAnsi="Times New Roman" w:cs="Times New Roman"/>
          <w:b w:val="0"/>
          <w:bCs w:val="0"/>
          <w:color w:val="000000" w:themeColor="text1"/>
        </w:rPr>
        <w:t>code-snippets</w:t>
      </w:r>
      <w:proofErr w:type="spellEnd"/>
      <w:r w:rsidRPr="00690EC5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e onde a equipa reunia para desenvolver o trabalho. </w:t>
      </w:r>
    </w:p>
    <w:p w14:paraId="3A5A8201" w14:textId="326673F1" w:rsidR="00690EC5" w:rsidRDefault="00690EC5" w:rsidP="00EF1F12">
      <w:pPr>
        <w:pStyle w:val="Assinatura"/>
        <w:spacing w:line="360" w:lineRule="auto"/>
        <w:ind w:left="360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</w:rPr>
        <w:t xml:space="preserve">- Visual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</w:rPr>
        <w:t>Studio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</w:rPr>
        <w:t>Code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</w:rPr>
        <w:t xml:space="preserve">: IDE para a utilização da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</w:rPr>
        <w:t>Api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</w:rPr>
        <w:t>.</w:t>
      </w:r>
    </w:p>
    <w:p w14:paraId="029B8C47" w14:textId="0A9A4384" w:rsidR="00690EC5" w:rsidRPr="00690EC5" w:rsidRDefault="00690EC5" w:rsidP="00EF1F12">
      <w:pPr>
        <w:pStyle w:val="Assinatura"/>
        <w:spacing w:line="360" w:lineRule="auto"/>
        <w:ind w:left="360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</w:rPr>
        <w:t xml:space="preserve">-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</w:rPr>
        <w:t>Postman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</w:rPr>
        <w:t xml:space="preserve">: Pedidos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</w:rPr>
        <w:t>Rest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para testar a API. </w:t>
      </w:r>
    </w:p>
    <w:p w14:paraId="1824E1A2" w14:textId="77777777" w:rsidR="00EF1F12" w:rsidRDefault="00EF1F12" w:rsidP="00A12D43">
      <w:pPr>
        <w:pStyle w:val="Assinatura"/>
        <w:spacing w:line="360" w:lineRule="auto"/>
        <w:ind w:left="360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</w:p>
    <w:p w14:paraId="2AF98FB8" w14:textId="430B4742" w:rsidR="00A12D43" w:rsidRDefault="00A12D43" w:rsidP="00A12D43">
      <w:pPr>
        <w:pStyle w:val="Assinatura"/>
        <w:spacing w:line="360" w:lineRule="auto"/>
        <w:ind w:left="360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</w:p>
    <w:p w14:paraId="22B97869" w14:textId="2A60F77B" w:rsidR="00A12D43" w:rsidRDefault="00A12D43" w:rsidP="00165CCB">
      <w:pPr>
        <w:pStyle w:val="Ttulo1"/>
      </w:pPr>
      <w:bookmarkStart w:id="3" w:name="_Toc122214797"/>
      <w:r w:rsidRPr="00A12D43">
        <w:t>Desenvolvimento de Mockups</w:t>
      </w:r>
      <w:bookmarkEnd w:id="3"/>
      <w:r w:rsidRPr="00A12D43">
        <w:t xml:space="preserve"> </w:t>
      </w:r>
    </w:p>
    <w:p w14:paraId="6502E2ED" w14:textId="3AC8959C" w:rsidR="00A12D43" w:rsidRDefault="00A12D43" w:rsidP="00A12D43">
      <w:pPr>
        <w:pStyle w:val="Assinatura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3C2050A6" w14:textId="7892CE72" w:rsidR="00A12D43" w:rsidRPr="00332DD0" w:rsidRDefault="00A12D43" w:rsidP="00A12D43">
      <w:pPr>
        <w:pStyle w:val="Assinatura"/>
        <w:spacing w:line="360" w:lineRule="auto"/>
        <w:ind w:left="360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32DD0">
        <w:rPr>
          <w:rFonts w:ascii="Times New Roman" w:hAnsi="Times New Roman" w:cs="Times New Roman"/>
          <w:b w:val="0"/>
          <w:bCs w:val="0"/>
          <w:color w:val="000000" w:themeColor="text1"/>
        </w:rPr>
        <w:t>Após o estudo do domínio conseguimos perceber o tipo de funcionalidades a ser desenvolvida</w:t>
      </w:r>
      <w:r w:rsidR="000559C5">
        <w:rPr>
          <w:rFonts w:ascii="Times New Roman" w:hAnsi="Times New Roman" w:cs="Times New Roman"/>
          <w:b w:val="0"/>
          <w:bCs w:val="0"/>
          <w:color w:val="000000" w:themeColor="text1"/>
        </w:rPr>
        <w:t>s</w:t>
      </w:r>
      <w:r w:rsidRPr="00332DD0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. Contudo para a sua implementação foi necessário desenhar as </w:t>
      </w:r>
      <w:proofErr w:type="spellStart"/>
      <w:r w:rsidRPr="00332DD0">
        <w:rPr>
          <w:rFonts w:ascii="Times New Roman" w:hAnsi="Times New Roman" w:cs="Times New Roman"/>
          <w:b w:val="0"/>
          <w:bCs w:val="0"/>
          <w:color w:val="000000" w:themeColor="text1"/>
        </w:rPr>
        <w:t>views</w:t>
      </w:r>
      <w:proofErr w:type="spellEnd"/>
      <w:r w:rsidRPr="00332DD0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que o utilizador irá ver e sobre as quais deverá poder interagir. </w:t>
      </w:r>
    </w:p>
    <w:p w14:paraId="2018E220" w14:textId="77777777" w:rsidR="00E505F7" w:rsidRPr="00332DD0" w:rsidRDefault="00A12D43" w:rsidP="00A12D43">
      <w:pPr>
        <w:pStyle w:val="Assinatura"/>
        <w:spacing w:line="360" w:lineRule="auto"/>
        <w:ind w:left="360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32DD0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Deste modo, e usando o ambiente de desenvolvimento de desenho de </w:t>
      </w:r>
      <w:proofErr w:type="spellStart"/>
      <w:r w:rsidRPr="00332DD0">
        <w:rPr>
          <w:rFonts w:ascii="Times New Roman" w:hAnsi="Times New Roman" w:cs="Times New Roman"/>
          <w:b w:val="0"/>
          <w:bCs w:val="0"/>
          <w:color w:val="000000" w:themeColor="text1"/>
        </w:rPr>
        <w:t>mockups</w:t>
      </w:r>
      <w:proofErr w:type="spellEnd"/>
      <w:r w:rsidRPr="00332DD0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r w:rsidR="00E505F7" w:rsidRPr="00332DD0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da </w:t>
      </w:r>
      <w:proofErr w:type="spellStart"/>
      <w:r w:rsidR="00E505F7" w:rsidRPr="00332DD0">
        <w:rPr>
          <w:rFonts w:ascii="Times New Roman" w:hAnsi="Times New Roman" w:cs="Times New Roman"/>
          <w:b w:val="0"/>
          <w:bCs w:val="0"/>
          <w:color w:val="000000" w:themeColor="text1"/>
        </w:rPr>
        <w:t>Moqups</w:t>
      </w:r>
      <w:proofErr w:type="spellEnd"/>
      <w:r w:rsidR="00E505F7" w:rsidRPr="00332DD0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App, passamos a contruir passo a passo as nossas vistas do </w:t>
      </w:r>
      <w:proofErr w:type="spellStart"/>
      <w:r w:rsidR="00E505F7" w:rsidRPr="00332DD0">
        <w:rPr>
          <w:rFonts w:ascii="Times New Roman" w:hAnsi="Times New Roman" w:cs="Times New Roman"/>
          <w:b w:val="0"/>
          <w:bCs w:val="0"/>
          <w:color w:val="000000" w:themeColor="text1"/>
        </w:rPr>
        <w:t>user</w:t>
      </w:r>
      <w:proofErr w:type="spellEnd"/>
      <w:r w:rsidR="00E505F7" w:rsidRPr="00332DD0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interface. </w:t>
      </w:r>
    </w:p>
    <w:p w14:paraId="3FA84FCE" w14:textId="78A09B7C" w:rsidR="00E505F7" w:rsidRPr="00332DD0" w:rsidRDefault="00E505F7" w:rsidP="00A12D43">
      <w:pPr>
        <w:pStyle w:val="Assinatura"/>
        <w:spacing w:line="360" w:lineRule="auto"/>
        <w:ind w:left="360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332DD0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Foram desenvolvidas várias </w:t>
      </w:r>
      <w:proofErr w:type="spellStart"/>
      <w:r w:rsidRPr="00332DD0">
        <w:rPr>
          <w:rFonts w:ascii="Times New Roman" w:hAnsi="Times New Roman" w:cs="Times New Roman"/>
          <w:b w:val="0"/>
          <w:bCs w:val="0"/>
          <w:color w:val="000000" w:themeColor="text1"/>
        </w:rPr>
        <w:t>mokups</w:t>
      </w:r>
      <w:proofErr w:type="spellEnd"/>
      <w:r w:rsidRPr="00332DD0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em modo light ou </w:t>
      </w:r>
      <w:proofErr w:type="spellStart"/>
      <w:r w:rsidRPr="00332DD0">
        <w:rPr>
          <w:rFonts w:ascii="Times New Roman" w:hAnsi="Times New Roman" w:cs="Times New Roman"/>
          <w:b w:val="0"/>
          <w:bCs w:val="0"/>
          <w:color w:val="000000" w:themeColor="text1"/>
        </w:rPr>
        <w:t>dark</w:t>
      </w:r>
      <w:proofErr w:type="spellEnd"/>
      <w:r w:rsidRPr="00332DD0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332DD0">
        <w:rPr>
          <w:rFonts w:ascii="Times New Roman" w:hAnsi="Times New Roman" w:cs="Times New Roman"/>
          <w:b w:val="0"/>
          <w:bCs w:val="0"/>
          <w:color w:val="000000" w:themeColor="text1"/>
        </w:rPr>
        <w:t>mode</w:t>
      </w:r>
      <w:proofErr w:type="spellEnd"/>
      <w:r w:rsidRPr="00332DD0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como podemos ver de seguida</w:t>
      </w:r>
      <w:r w:rsidR="000559C5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, ou através deste </w:t>
      </w:r>
      <w:hyperlink r:id="rId13" w:history="1">
        <w:r w:rsidR="000559C5" w:rsidRPr="000559C5">
          <w:rPr>
            <w:rStyle w:val="Hiperligao"/>
            <w:rFonts w:ascii="Times New Roman" w:hAnsi="Times New Roman" w:cs="Times New Roman"/>
            <w:b w:val="0"/>
            <w:bCs w:val="0"/>
          </w:rPr>
          <w:t>link</w:t>
        </w:r>
      </w:hyperlink>
      <w:r w:rsidR="000559C5">
        <w:rPr>
          <w:rFonts w:ascii="Times New Roman" w:hAnsi="Times New Roman" w:cs="Times New Roman"/>
          <w:b w:val="0"/>
          <w:bCs w:val="0"/>
          <w:color w:val="000000" w:themeColor="text1"/>
        </w:rPr>
        <w:t>:</w:t>
      </w:r>
    </w:p>
    <w:p w14:paraId="264A5817" w14:textId="77777777" w:rsidR="00E505F7" w:rsidRDefault="00E505F7" w:rsidP="00A12D43">
      <w:pPr>
        <w:pStyle w:val="Assinatura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0B0AEA8B" w14:textId="77777777" w:rsidR="00165CCB" w:rsidRDefault="007F6F59" w:rsidP="00165CCB">
      <w:pPr>
        <w:pStyle w:val="Assinatura"/>
        <w:keepNext/>
        <w:spacing w:line="36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155BF69A" wp14:editId="3D72BDB8">
            <wp:extent cx="5807034" cy="2582226"/>
            <wp:effectExtent l="0" t="0" r="3810" b="889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0582" cy="259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CD25" w14:textId="09A90C25" w:rsidR="007F6F59" w:rsidRPr="00DD3C75" w:rsidRDefault="00165CCB" w:rsidP="00165CCB">
      <w:pPr>
        <w:pStyle w:val="Legenda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4" w:name="_Toc122213477"/>
      <w:r w:rsidRPr="00DD3C75">
        <w:rPr>
          <w:sz w:val="22"/>
          <w:szCs w:val="22"/>
        </w:rPr>
        <w:t xml:space="preserve">Figura </w:t>
      </w:r>
      <w:r w:rsidRPr="00DD3C75">
        <w:rPr>
          <w:sz w:val="22"/>
          <w:szCs w:val="22"/>
        </w:rPr>
        <w:fldChar w:fldCharType="begin"/>
      </w:r>
      <w:r w:rsidRPr="00DD3C75">
        <w:rPr>
          <w:sz w:val="22"/>
          <w:szCs w:val="22"/>
        </w:rPr>
        <w:instrText xml:space="preserve"> SEQ Figura \* ARABIC </w:instrText>
      </w:r>
      <w:r w:rsidRPr="00DD3C75">
        <w:rPr>
          <w:sz w:val="22"/>
          <w:szCs w:val="22"/>
        </w:rPr>
        <w:fldChar w:fldCharType="separate"/>
      </w:r>
      <w:r w:rsidR="00167E6D">
        <w:rPr>
          <w:noProof/>
          <w:sz w:val="22"/>
          <w:szCs w:val="22"/>
        </w:rPr>
        <w:t>1</w:t>
      </w:r>
      <w:r w:rsidRPr="00DD3C75">
        <w:rPr>
          <w:sz w:val="22"/>
          <w:szCs w:val="22"/>
        </w:rPr>
        <w:fldChar w:fldCharType="end"/>
      </w:r>
      <w:r w:rsidRPr="00DD3C75">
        <w:rPr>
          <w:sz w:val="22"/>
          <w:szCs w:val="22"/>
        </w:rPr>
        <w:t xml:space="preserve">: </w:t>
      </w:r>
      <w:proofErr w:type="spellStart"/>
      <w:r w:rsidRPr="00DD3C75">
        <w:rPr>
          <w:sz w:val="22"/>
          <w:szCs w:val="22"/>
        </w:rPr>
        <w:t>Mockups</w:t>
      </w:r>
      <w:proofErr w:type="spellEnd"/>
      <w:r w:rsidRPr="00DD3C75">
        <w:rPr>
          <w:sz w:val="22"/>
          <w:szCs w:val="22"/>
        </w:rPr>
        <w:t xml:space="preserve"> com </w:t>
      </w:r>
      <w:proofErr w:type="spellStart"/>
      <w:r w:rsidRPr="00DD3C75">
        <w:rPr>
          <w:sz w:val="22"/>
          <w:szCs w:val="22"/>
        </w:rPr>
        <w:t>Sign</w:t>
      </w:r>
      <w:proofErr w:type="spellEnd"/>
      <w:r w:rsidRPr="00DD3C75">
        <w:rPr>
          <w:sz w:val="22"/>
          <w:szCs w:val="22"/>
        </w:rPr>
        <w:t xml:space="preserve"> </w:t>
      </w:r>
      <w:proofErr w:type="spellStart"/>
      <w:r w:rsidRPr="00DD3C75">
        <w:rPr>
          <w:sz w:val="22"/>
          <w:szCs w:val="22"/>
        </w:rPr>
        <w:t>Up</w:t>
      </w:r>
      <w:proofErr w:type="spellEnd"/>
      <w:r w:rsidRPr="00DD3C75">
        <w:rPr>
          <w:sz w:val="22"/>
          <w:szCs w:val="22"/>
        </w:rPr>
        <w:t xml:space="preserve"> e </w:t>
      </w:r>
      <w:proofErr w:type="spellStart"/>
      <w:r w:rsidRPr="00DD3C75">
        <w:rPr>
          <w:sz w:val="22"/>
          <w:szCs w:val="22"/>
        </w:rPr>
        <w:t>Sign</w:t>
      </w:r>
      <w:proofErr w:type="spellEnd"/>
      <w:r w:rsidRPr="00DD3C75">
        <w:rPr>
          <w:sz w:val="22"/>
          <w:szCs w:val="22"/>
        </w:rPr>
        <w:t xml:space="preserve"> In em light e </w:t>
      </w:r>
      <w:proofErr w:type="spellStart"/>
      <w:r w:rsidRPr="00DD3C75">
        <w:rPr>
          <w:sz w:val="22"/>
          <w:szCs w:val="22"/>
        </w:rPr>
        <w:t>dark</w:t>
      </w:r>
      <w:proofErr w:type="spellEnd"/>
      <w:r w:rsidRPr="00DD3C75">
        <w:rPr>
          <w:sz w:val="22"/>
          <w:szCs w:val="22"/>
        </w:rPr>
        <w:t xml:space="preserve"> </w:t>
      </w:r>
      <w:proofErr w:type="spellStart"/>
      <w:r w:rsidRPr="00DD3C75">
        <w:rPr>
          <w:sz w:val="22"/>
          <w:szCs w:val="22"/>
        </w:rPr>
        <w:t>mode</w:t>
      </w:r>
      <w:bookmarkEnd w:id="4"/>
      <w:proofErr w:type="spellEnd"/>
    </w:p>
    <w:p w14:paraId="7A130398" w14:textId="77777777" w:rsidR="007F6F59" w:rsidRPr="007F6F59" w:rsidRDefault="007F6F59" w:rsidP="00A12D43">
      <w:pPr>
        <w:pStyle w:val="Assinatura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p w14:paraId="638BC0D8" w14:textId="77777777" w:rsidR="007F6F59" w:rsidRPr="007F6F59" w:rsidRDefault="007F6F59" w:rsidP="00A12D43">
      <w:pPr>
        <w:pStyle w:val="Assinatura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p w14:paraId="4A12B50C" w14:textId="77777777" w:rsidR="007F6F59" w:rsidRPr="007F6F59" w:rsidRDefault="007F6F59" w:rsidP="00A12D43">
      <w:pPr>
        <w:pStyle w:val="Assinatura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p w14:paraId="1F5EC112" w14:textId="77777777" w:rsidR="007F6F59" w:rsidRPr="007F6F59" w:rsidRDefault="007F6F59" w:rsidP="00A12D43">
      <w:pPr>
        <w:pStyle w:val="Assinatura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p w14:paraId="52BC67CC" w14:textId="77777777" w:rsidR="007F6F59" w:rsidRPr="007F6F59" w:rsidRDefault="007F6F59" w:rsidP="00A12D43">
      <w:pPr>
        <w:pStyle w:val="Assinatura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p w14:paraId="55ED3620" w14:textId="77777777" w:rsidR="007F6F59" w:rsidRPr="007F6F59" w:rsidRDefault="007F6F59" w:rsidP="00A12D43">
      <w:pPr>
        <w:pStyle w:val="Assinatura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p w14:paraId="72790E83" w14:textId="77777777" w:rsidR="007F6F59" w:rsidRPr="007F6F59" w:rsidRDefault="007F6F59" w:rsidP="00A12D43">
      <w:pPr>
        <w:pStyle w:val="Assinatura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lang w:val="en-GB"/>
        </w:rPr>
      </w:pPr>
    </w:p>
    <w:p w14:paraId="577FA08E" w14:textId="77777777" w:rsidR="00165CCB" w:rsidRDefault="007F6F59" w:rsidP="00165CCB">
      <w:pPr>
        <w:pStyle w:val="Assinatura"/>
        <w:keepNext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5CE377BF" wp14:editId="729772F4">
            <wp:extent cx="6129827" cy="2826327"/>
            <wp:effectExtent l="0" t="0" r="4445" b="0"/>
            <wp:docPr id="1" name="Imagem 1" descr="Uma imagem com texto, r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ru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2883" cy="284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CD0D" w14:textId="2DA13BD5" w:rsidR="007F6F59" w:rsidRPr="00DD3C75" w:rsidRDefault="00165CCB" w:rsidP="00165CCB">
      <w:pPr>
        <w:pStyle w:val="Legenda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5" w:name="_Toc122213478"/>
      <w:r w:rsidRPr="00DD3C75">
        <w:rPr>
          <w:sz w:val="22"/>
          <w:szCs w:val="22"/>
        </w:rPr>
        <w:t xml:space="preserve">Figura </w:t>
      </w:r>
      <w:r w:rsidRPr="00DD3C75">
        <w:rPr>
          <w:sz w:val="22"/>
          <w:szCs w:val="22"/>
        </w:rPr>
        <w:fldChar w:fldCharType="begin"/>
      </w:r>
      <w:r w:rsidRPr="00DD3C75">
        <w:rPr>
          <w:sz w:val="22"/>
          <w:szCs w:val="22"/>
        </w:rPr>
        <w:instrText xml:space="preserve"> SEQ Figura \* ARABIC </w:instrText>
      </w:r>
      <w:r w:rsidRPr="00DD3C75">
        <w:rPr>
          <w:sz w:val="22"/>
          <w:szCs w:val="22"/>
        </w:rPr>
        <w:fldChar w:fldCharType="separate"/>
      </w:r>
      <w:r w:rsidR="00167E6D">
        <w:rPr>
          <w:noProof/>
          <w:sz w:val="22"/>
          <w:szCs w:val="22"/>
        </w:rPr>
        <w:t>2</w:t>
      </w:r>
      <w:r w:rsidRPr="00DD3C75">
        <w:rPr>
          <w:sz w:val="22"/>
          <w:szCs w:val="22"/>
        </w:rPr>
        <w:fldChar w:fldCharType="end"/>
      </w:r>
      <w:r w:rsidRPr="00DD3C75">
        <w:rPr>
          <w:sz w:val="22"/>
          <w:szCs w:val="22"/>
        </w:rPr>
        <w:t xml:space="preserve">:Mockups com </w:t>
      </w:r>
      <w:proofErr w:type="spellStart"/>
      <w:r w:rsidRPr="00DD3C75">
        <w:rPr>
          <w:sz w:val="22"/>
          <w:szCs w:val="22"/>
        </w:rPr>
        <w:t>Devices</w:t>
      </w:r>
      <w:proofErr w:type="spellEnd"/>
      <w:r w:rsidRPr="00DD3C75">
        <w:rPr>
          <w:sz w:val="22"/>
          <w:szCs w:val="22"/>
        </w:rPr>
        <w:t xml:space="preserve"> e </w:t>
      </w:r>
      <w:proofErr w:type="spellStart"/>
      <w:r w:rsidRPr="00DD3C75">
        <w:rPr>
          <w:sz w:val="22"/>
          <w:szCs w:val="22"/>
        </w:rPr>
        <w:t>Select</w:t>
      </w:r>
      <w:proofErr w:type="spellEnd"/>
      <w:r w:rsidRPr="00DD3C75">
        <w:rPr>
          <w:sz w:val="22"/>
          <w:szCs w:val="22"/>
        </w:rPr>
        <w:t xml:space="preserve"> a </w:t>
      </w:r>
      <w:proofErr w:type="spellStart"/>
      <w:r w:rsidRPr="00DD3C75">
        <w:rPr>
          <w:sz w:val="22"/>
          <w:szCs w:val="22"/>
        </w:rPr>
        <w:t>Device</w:t>
      </w:r>
      <w:proofErr w:type="spellEnd"/>
      <w:r w:rsidRPr="00DD3C75">
        <w:rPr>
          <w:sz w:val="22"/>
          <w:szCs w:val="22"/>
        </w:rPr>
        <w:t xml:space="preserve"> em light e </w:t>
      </w:r>
      <w:proofErr w:type="spellStart"/>
      <w:r w:rsidRPr="00DD3C75">
        <w:rPr>
          <w:sz w:val="22"/>
          <w:szCs w:val="22"/>
        </w:rPr>
        <w:t>dark</w:t>
      </w:r>
      <w:proofErr w:type="spellEnd"/>
      <w:r w:rsidRPr="00DD3C75">
        <w:rPr>
          <w:sz w:val="22"/>
          <w:szCs w:val="22"/>
        </w:rPr>
        <w:t xml:space="preserve"> </w:t>
      </w:r>
      <w:proofErr w:type="spellStart"/>
      <w:r w:rsidRPr="00DD3C75">
        <w:rPr>
          <w:sz w:val="22"/>
          <w:szCs w:val="22"/>
        </w:rPr>
        <w:t>mode</w:t>
      </w:r>
      <w:bookmarkEnd w:id="5"/>
      <w:proofErr w:type="spellEnd"/>
    </w:p>
    <w:p w14:paraId="77FB9099" w14:textId="42FCF771" w:rsidR="007F6F59" w:rsidRDefault="007F6F59" w:rsidP="00A12D43">
      <w:pPr>
        <w:pStyle w:val="Assinatura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6665BFCA" w14:textId="77777777" w:rsidR="00165CCB" w:rsidRDefault="00332DD0" w:rsidP="00165CCB">
      <w:pPr>
        <w:pStyle w:val="Assinatura"/>
        <w:keepNext/>
        <w:spacing w:line="360" w:lineRule="auto"/>
        <w:ind w:left="360"/>
        <w:jc w:val="both"/>
      </w:pPr>
      <w:r>
        <w:rPr>
          <w:noProof/>
        </w:rPr>
        <w:lastRenderedPageBreak/>
        <w:drawing>
          <wp:inline distT="0" distB="0" distL="0" distR="0" wp14:anchorId="0F2306A4" wp14:editId="2AAE914A">
            <wp:extent cx="5783283" cy="2770435"/>
            <wp:effectExtent l="0" t="0" r="825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9644" cy="277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7ABF" w14:textId="5BD95CE5" w:rsidR="007F6F59" w:rsidRPr="00DD3C75" w:rsidRDefault="00165CCB" w:rsidP="00165CCB">
      <w:pPr>
        <w:pStyle w:val="Legenda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6" w:name="_Toc122213479"/>
      <w:r w:rsidRPr="00DD3C75">
        <w:rPr>
          <w:sz w:val="22"/>
          <w:szCs w:val="22"/>
        </w:rPr>
        <w:t xml:space="preserve">Figura </w:t>
      </w:r>
      <w:r w:rsidRPr="00DD3C75">
        <w:rPr>
          <w:sz w:val="22"/>
          <w:szCs w:val="22"/>
        </w:rPr>
        <w:fldChar w:fldCharType="begin"/>
      </w:r>
      <w:r w:rsidRPr="00DD3C75">
        <w:rPr>
          <w:sz w:val="22"/>
          <w:szCs w:val="22"/>
        </w:rPr>
        <w:instrText xml:space="preserve"> SEQ Figura \* ARABIC </w:instrText>
      </w:r>
      <w:r w:rsidRPr="00DD3C75">
        <w:rPr>
          <w:sz w:val="22"/>
          <w:szCs w:val="22"/>
        </w:rPr>
        <w:fldChar w:fldCharType="separate"/>
      </w:r>
      <w:r w:rsidR="00167E6D">
        <w:rPr>
          <w:noProof/>
          <w:sz w:val="22"/>
          <w:szCs w:val="22"/>
        </w:rPr>
        <w:t>3</w:t>
      </w:r>
      <w:r w:rsidRPr="00DD3C75">
        <w:rPr>
          <w:sz w:val="22"/>
          <w:szCs w:val="22"/>
        </w:rPr>
        <w:fldChar w:fldCharType="end"/>
      </w:r>
      <w:r w:rsidRPr="00DD3C75">
        <w:rPr>
          <w:sz w:val="22"/>
          <w:szCs w:val="22"/>
        </w:rPr>
        <w:t xml:space="preserve">:Mockups com </w:t>
      </w:r>
      <w:proofErr w:type="spellStart"/>
      <w:r w:rsidRPr="00DD3C75">
        <w:rPr>
          <w:sz w:val="22"/>
          <w:szCs w:val="22"/>
        </w:rPr>
        <w:t>Select</w:t>
      </w:r>
      <w:proofErr w:type="spellEnd"/>
      <w:r w:rsidRPr="00DD3C75">
        <w:rPr>
          <w:sz w:val="22"/>
          <w:szCs w:val="22"/>
        </w:rPr>
        <w:t xml:space="preserve"> o Wi-Fi Network e </w:t>
      </w:r>
      <w:proofErr w:type="spellStart"/>
      <w:r w:rsidRPr="00DD3C75">
        <w:rPr>
          <w:sz w:val="22"/>
          <w:szCs w:val="22"/>
        </w:rPr>
        <w:t>List</w:t>
      </w:r>
      <w:proofErr w:type="spellEnd"/>
      <w:r w:rsidRPr="00DD3C75">
        <w:rPr>
          <w:sz w:val="22"/>
          <w:szCs w:val="22"/>
        </w:rPr>
        <w:t xml:space="preserve"> os </w:t>
      </w:r>
      <w:proofErr w:type="spellStart"/>
      <w:r w:rsidRPr="00DD3C75">
        <w:rPr>
          <w:sz w:val="22"/>
          <w:szCs w:val="22"/>
        </w:rPr>
        <w:t>Devices</w:t>
      </w:r>
      <w:proofErr w:type="spellEnd"/>
      <w:r w:rsidRPr="00DD3C75">
        <w:rPr>
          <w:sz w:val="22"/>
          <w:szCs w:val="22"/>
        </w:rPr>
        <w:t xml:space="preserve"> em light e </w:t>
      </w:r>
      <w:proofErr w:type="spellStart"/>
      <w:r w:rsidRPr="00DD3C75">
        <w:rPr>
          <w:sz w:val="22"/>
          <w:szCs w:val="22"/>
        </w:rPr>
        <w:t>dark</w:t>
      </w:r>
      <w:proofErr w:type="spellEnd"/>
      <w:r w:rsidRPr="00DD3C75">
        <w:rPr>
          <w:sz w:val="22"/>
          <w:szCs w:val="22"/>
        </w:rPr>
        <w:t xml:space="preserve"> </w:t>
      </w:r>
      <w:proofErr w:type="spellStart"/>
      <w:r w:rsidRPr="00DD3C75">
        <w:rPr>
          <w:sz w:val="22"/>
          <w:szCs w:val="22"/>
        </w:rPr>
        <w:t>mode</w:t>
      </w:r>
      <w:bookmarkEnd w:id="6"/>
      <w:proofErr w:type="spellEnd"/>
    </w:p>
    <w:p w14:paraId="6AFDF83A" w14:textId="2C28B652" w:rsidR="007F6F59" w:rsidRDefault="007F6F59" w:rsidP="00A12D43">
      <w:pPr>
        <w:pStyle w:val="Assinatura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30E72BE6" w14:textId="2F8BF4AA" w:rsidR="007F6F59" w:rsidRDefault="007F6F59" w:rsidP="00A12D43">
      <w:pPr>
        <w:pStyle w:val="Assinatura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2735FCFE" w14:textId="5D3770F1" w:rsidR="007F6F59" w:rsidRDefault="007F6F59" w:rsidP="00A12D43">
      <w:pPr>
        <w:pStyle w:val="Assinatura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32F4B122" w14:textId="703C282F" w:rsidR="007F6F59" w:rsidRDefault="007F6F59" w:rsidP="00A12D43">
      <w:pPr>
        <w:pStyle w:val="Assinatura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4EDE942D" w14:textId="4BE75AFD" w:rsidR="007F6F59" w:rsidRDefault="007F6F59" w:rsidP="00A12D43">
      <w:pPr>
        <w:pStyle w:val="Assinatura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2A35F7E9" w14:textId="19F95121" w:rsidR="00332DD0" w:rsidRDefault="00332DD0" w:rsidP="00EF1F12">
      <w:pPr>
        <w:pStyle w:val="Assinatura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</w:rPr>
      </w:pPr>
    </w:p>
    <w:p w14:paraId="2C9DF444" w14:textId="42B0AC72" w:rsidR="00332DD0" w:rsidRDefault="00332DD0" w:rsidP="00A12D43">
      <w:pPr>
        <w:pStyle w:val="Assinatura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5D1A7B01" w14:textId="77777777" w:rsidR="00165CCB" w:rsidRDefault="00332DD0" w:rsidP="00165CCB">
      <w:pPr>
        <w:pStyle w:val="Assinatura"/>
        <w:keepNext/>
        <w:spacing w:line="360" w:lineRule="auto"/>
        <w:ind w:left="360"/>
        <w:jc w:val="both"/>
      </w:pPr>
      <w:r>
        <w:rPr>
          <w:noProof/>
        </w:rPr>
        <w:drawing>
          <wp:inline distT="0" distB="0" distL="0" distR="0" wp14:anchorId="371B28D7" wp14:editId="5E5991BB">
            <wp:extent cx="5807034" cy="2812068"/>
            <wp:effectExtent l="0" t="0" r="3810" b="7620"/>
            <wp:docPr id="30" name="Imagem 30" descr="Uma imagem com texto, ru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Uma imagem com texto, rua, captura de ecrã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5603" cy="281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5FCB" w14:textId="544D0D3F" w:rsidR="00332DD0" w:rsidRPr="00DD3C75" w:rsidRDefault="00165CCB" w:rsidP="00165CCB">
      <w:pPr>
        <w:pStyle w:val="Legenda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7" w:name="_Toc122213480"/>
      <w:r w:rsidRPr="00DD3C75">
        <w:rPr>
          <w:sz w:val="22"/>
          <w:szCs w:val="22"/>
        </w:rPr>
        <w:t xml:space="preserve">Figura </w:t>
      </w:r>
      <w:r w:rsidRPr="00DD3C75">
        <w:rPr>
          <w:sz w:val="22"/>
          <w:szCs w:val="22"/>
        </w:rPr>
        <w:fldChar w:fldCharType="begin"/>
      </w:r>
      <w:r w:rsidRPr="00DD3C75">
        <w:rPr>
          <w:sz w:val="22"/>
          <w:szCs w:val="22"/>
        </w:rPr>
        <w:instrText xml:space="preserve"> SEQ Figura \* ARABIC </w:instrText>
      </w:r>
      <w:r w:rsidRPr="00DD3C75">
        <w:rPr>
          <w:sz w:val="22"/>
          <w:szCs w:val="22"/>
        </w:rPr>
        <w:fldChar w:fldCharType="separate"/>
      </w:r>
      <w:r w:rsidR="00167E6D">
        <w:rPr>
          <w:noProof/>
          <w:sz w:val="22"/>
          <w:szCs w:val="22"/>
        </w:rPr>
        <w:t>4</w:t>
      </w:r>
      <w:r w:rsidRPr="00DD3C75">
        <w:rPr>
          <w:sz w:val="22"/>
          <w:szCs w:val="22"/>
        </w:rPr>
        <w:fldChar w:fldCharType="end"/>
      </w:r>
      <w:r w:rsidRPr="00DD3C75">
        <w:rPr>
          <w:sz w:val="22"/>
          <w:szCs w:val="22"/>
        </w:rPr>
        <w:t>:</w:t>
      </w:r>
      <w:proofErr w:type="spellStart"/>
      <w:r w:rsidRPr="00DD3C75">
        <w:rPr>
          <w:sz w:val="22"/>
          <w:szCs w:val="22"/>
        </w:rPr>
        <w:t>Mockups</w:t>
      </w:r>
      <w:proofErr w:type="spellEnd"/>
      <w:r w:rsidRPr="00DD3C75">
        <w:rPr>
          <w:sz w:val="22"/>
          <w:szCs w:val="22"/>
        </w:rPr>
        <w:t xml:space="preserve"> com Criar </w:t>
      </w:r>
      <w:proofErr w:type="spellStart"/>
      <w:r w:rsidRPr="00DD3C75">
        <w:rPr>
          <w:sz w:val="22"/>
          <w:szCs w:val="22"/>
        </w:rPr>
        <w:t>Groups</w:t>
      </w:r>
      <w:proofErr w:type="spellEnd"/>
      <w:r w:rsidRPr="00DD3C75">
        <w:rPr>
          <w:sz w:val="22"/>
          <w:szCs w:val="22"/>
        </w:rPr>
        <w:t xml:space="preserve"> e </w:t>
      </w:r>
      <w:proofErr w:type="spellStart"/>
      <w:r w:rsidRPr="00DD3C75">
        <w:rPr>
          <w:sz w:val="22"/>
          <w:szCs w:val="22"/>
        </w:rPr>
        <w:t>List</w:t>
      </w:r>
      <w:proofErr w:type="spellEnd"/>
      <w:r w:rsidRPr="00DD3C75">
        <w:rPr>
          <w:sz w:val="22"/>
          <w:szCs w:val="22"/>
        </w:rPr>
        <w:t xml:space="preserve"> </w:t>
      </w:r>
      <w:proofErr w:type="spellStart"/>
      <w:r w:rsidRPr="00DD3C75">
        <w:rPr>
          <w:sz w:val="22"/>
          <w:szCs w:val="22"/>
        </w:rPr>
        <w:t>Groups</w:t>
      </w:r>
      <w:proofErr w:type="spellEnd"/>
      <w:r w:rsidRPr="00DD3C75">
        <w:rPr>
          <w:sz w:val="22"/>
          <w:szCs w:val="22"/>
        </w:rPr>
        <w:t xml:space="preserve"> em light e </w:t>
      </w:r>
      <w:proofErr w:type="spellStart"/>
      <w:r w:rsidRPr="00DD3C75">
        <w:rPr>
          <w:sz w:val="22"/>
          <w:szCs w:val="22"/>
        </w:rPr>
        <w:t>dark</w:t>
      </w:r>
      <w:proofErr w:type="spellEnd"/>
      <w:r w:rsidRPr="00DD3C75">
        <w:rPr>
          <w:sz w:val="22"/>
          <w:szCs w:val="22"/>
        </w:rPr>
        <w:t xml:space="preserve"> </w:t>
      </w:r>
      <w:proofErr w:type="spellStart"/>
      <w:r w:rsidRPr="00DD3C75">
        <w:rPr>
          <w:sz w:val="22"/>
          <w:szCs w:val="22"/>
        </w:rPr>
        <w:t>mode</w:t>
      </w:r>
      <w:bookmarkEnd w:id="7"/>
      <w:proofErr w:type="spellEnd"/>
    </w:p>
    <w:p w14:paraId="2B1479F6" w14:textId="22C33C9E" w:rsidR="00332DD0" w:rsidRDefault="00332DD0" w:rsidP="00A12D43">
      <w:pPr>
        <w:pStyle w:val="Assinatura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6F9308C" wp14:editId="4F807563">
            <wp:extent cx="5830468" cy="3198495"/>
            <wp:effectExtent l="0" t="0" r="0" b="190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5403" cy="321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10EC" w14:textId="0B3C9317" w:rsidR="00332DD0" w:rsidRDefault="00332DD0" w:rsidP="00332DD0">
      <w:pPr>
        <w:pStyle w:val="Assinatura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Imagem 5: </w:t>
      </w:r>
      <w:proofErr w:type="spellStart"/>
      <w:r w:rsidRPr="00332DD0">
        <w:rPr>
          <w:rFonts w:ascii="Times New Roman" w:hAnsi="Times New Roman" w:cs="Times New Roman"/>
          <w:color w:val="000000" w:themeColor="text1"/>
        </w:rPr>
        <w:t>Mockups</w:t>
      </w:r>
      <w:proofErr w:type="spellEnd"/>
      <w:r w:rsidRPr="00332DD0">
        <w:rPr>
          <w:rFonts w:ascii="Times New Roman" w:hAnsi="Times New Roman" w:cs="Times New Roman"/>
          <w:color w:val="000000" w:themeColor="text1"/>
        </w:rPr>
        <w:t xml:space="preserve"> com</w:t>
      </w:r>
      <w:r>
        <w:rPr>
          <w:rFonts w:ascii="Times New Roman" w:hAnsi="Times New Roman" w:cs="Times New Roman"/>
          <w:color w:val="000000" w:themeColor="text1"/>
        </w:rPr>
        <w:t xml:space="preserve"> Listar </w:t>
      </w:r>
      <w:proofErr w:type="spellStart"/>
      <w:r>
        <w:rPr>
          <w:rFonts w:ascii="Times New Roman" w:hAnsi="Times New Roman" w:cs="Times New Roman"/>
          <w:color w:val="000000" w:themeColor="text1"/>
        </w:rPr>
        <w:t>Devices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de um </w:t>
      </w:r>
      <w:proofErr w:type="spellStart"/>
      <w:r>
        <w:rPr>
          <w:rFonts w:ascii="Times New Roman" w:hAnsi="Times New Roman" w:cs="Times New Roman"/>
          <w:color w:val="000000" w:themeColor="text1"/>
        </w:rPr>
        <w:t>Group</w:t>
      </w:r>
      <w:proofErr w:type="spellEnd"/>
      <w:r w:rsidR="004D1EDB">
        <w:rPr>
          <w:rFonts w:ascii="Times New Roman" w:hAnsi="Times New Roman" w:cs="Times New Roman"/>
          <w:color w:val="000000" w:themeColor="text1"/>
        </w:rPr>
        <w:t xml:space="preserve"> e </w:t>
      </w:r>
      <w:proofErr w:type="spellStart"/>
      <w:r w:rsidR="004D1EDB">
        <w:rPr>
          <w:rFonts w:ascii="Times New Roman" w:hAnsi="Times New Roman" w:cs="Times New Roman"/>
          <w:color w:val="000000" w:themeColor="text1"/>
        </w:rPr>
        <w:t>Routines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em </w:t>
      </w:r>
      <w:r w:rsidRPr="00332DD0">
        <w:rPr>
          <w:rFonts w:ascii="Times New Roman" w:hAnsi="Times New Roman" w:cs="Times New Roman"/>
          <w:color w:val="000000" w:themeColor="text1"/>
        </w:rPr>
        <w:t xml:space="preserve">light e </w:t>
      </w:r>
      <w:proofErr w:type="spellStart"/>
      <w:r w:rsidRPr="00332DD0">
        <w:rPr>
          <w:rFonts w:ascii="Times New Roman" w:hAnsi="Times New Roman" w:cs="Times New Roman"/>
          <w:color w:val="000000" w:themeColor="text1"/>
        </w:rPr>
        <w:t>dark</w:t>
      </w:r>
      <w:proofErr w:type="spellEnd"/>
      <w:r w:rsidRPr="00332D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332DD0">
        <w:rPr>
          <w:rFonts w:ascii="Times New Roman" w:hAnsi="Times New Roman" w:cs="Times New Roman"/>
          <w:color w:val="000000" w:themeColor="text1"/>
        </w:rPr>
        <w:t>mode</w:t>
      </w:r>
      <w:proofErr w:type="spellEnd"/>
    </w:p>
    <w:p w14:paraId="1534B93D" w14:textId="71B717E4" w:rsidR="00332DD0" w:rsidRDefault="00332DD0" w:rsidP="00A12D43">
      <w:pPr>
        <w:pStyle w:val="Assinatura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1C6E4BA2" w14:textId="4E583D39" w:rsidR="00E505F7" w:rsidRDefault="00E505F7" w:rsidP="00EF1F12">
      <w:pPr>
        <w:pStyle w:val="Assinatura"/>
        <w:ind w:left="0"/>
        <w:rPr>
          <w:color w:val="000000" w:themeColor="text1"/>
        </w:rPr>
      </w:pPr>
    </w:p>
    <w:p w14:paraId="266C44C9" w14:textId="2297A777" w:rsidR="00E505F7" w:rsidRPr="004D1EDB" w:rsidRDefault="00E505F7" w:rsidP="004D1EDB">
      <w:pPr>
        <w:pStyle w:val="Assinatura"/>
        <w:spacing w:line="360" w:lineRule="auto"/>
        <w:jc w:val="both"/>
        <w:rPr>
          <w:b w:val="0"/>
          <w:bCs w:val="0"/>
          <w:color w:val="000000" w:themeColor="text1"/>
        </w:rPr>
      </w:pPr>
    </w:p>
    <w:p w14:paraId="2F004EE8" w14:textId="7F212C16" w:rsidR="00E505F7" w:rsidRDefault="004D1EDB" w:rsidP="00165CCB">
      <w:pPr>
        <w:pStyle w:val="Ttulo1"/>
      </w:pPr>
      <w:bookmarkStart w:id="8" w:name="_Toc122214798"/>
      <w:r>
        <w:t>Elaboração dos Requisitos Funcionais</w:t>
      </w:r>
      <w:bookmarkEnd w:id="8"/>
      <w:r>
        <w:t xml:space="preserve"> </w:t>
      </w:r>
    </w:p>
    <w:p w14:paraId="36A53B9C" w14:textId="7BEC8DA2" w:rsidR="004D1EDB" w:rsidRDefault="004D1EDB" w:rsidP="00404D7C">
      <w:pPr>
        <w:pStyle w:val="Assinatura"/>
        <w:rPr>
          <w:color w:val="000000" w:themeColor="text1"/>
        </w:rPr>
      </w:pPr>
    </w:p>
    <w:p w14:paraId="36551779" w14:textId="5C4AC56C" w:rsidR="004D1EDB" w:rsidRPr="00EF1F12" w:rsidRDefault="00EF1F12" w:rsidP="00EF1F12">
      <w:pPr>
        <w:pStyle w:val="Assinatura"/>
        <w:ind w:left="0"/>
        <w:rPr>
          <w:b w:val="0"/>
          <w:bCs w:val="0"/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B84A64A" w14:textId="0CAA1CE2" w:rsidR="00EF1F12" w:rsidRPr="00EF1F12" w:rsidRDefault="00EF1F12" w:rsidP="00EF1F12">
      <w:pPr>
        <w:pStyle w:val="Assinatura"/>
        <w:spacing w:line="360" w:lineRule="auto"/>
        <w:ind w:left="0"/>
        <w:jc w:val="both"/>
        <w:rPr>
          <w:b w:val="0"/>
          <w:bCs w:val="0"/>
          <w:color w:val="000000" w:themeColor="text1"/>
        </w:rPr>
      </w:pPr>
      <w:r w:rsidRPr="00EF1F12">
        <w:rPr>
          <w:b w:val="0"/>
          <w:bCs w:val="0"/>
          <w:color w:val="000000" w:themeColor="text1"/>
        </w:rPr>
        <w:t xml:space="preserve"> A tabela seguinte permite mostrar os requisitos funcionais que esta aplicação deverá ter, que se resumem numa fase embrionária aos seguintes:</w:t>
      </w:r>
    </w:p>
    <w:p w14:paraId="5B55D010" w14:textId="061BDE1E" w:rsidR="00EF1F12" w:rsidRDefault="00EF1F12" w:rsidP="00EF1F12">
      <w:pPr>
        <w:pStyle w:val="Assinatura"/>
        <w:ind w:left="0"/>
        <w:rPr>
          <w:color w:val="000000" w:themeColor="text1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76"/>
        <w:gridCol w:w="1994"/>
        <w:gridCol w:w="4243"/>
        <w:gridCol w:w="2043"/>
      </w:tblGrid>
      <w:tr w:rsidR="00EF1F12" w:rsidRPr="00F3216A" w14:paraId="6FB54941" w14:textId="77777777" w:rsidTr="002E550F">
        <w:tc>
          <w:tcPr>
            <w:tcW w:w="0" w:type="auto"/>
            <w:gridSpan w:val="4"/>
          </w:tcPr>
          <w:p w14:paraId="4941786A" w14:textId="098CD9CA" w:rsidR="00EF1F12" w:rsidRPr="00F3216A" w:rsidRDefault="00EF1F12" w:rsidP="00EF1F12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color w:val="000000" w:themeColor="text1"/>
              </w:rPr>
              <w:t xml:space="preserve">Categoria: </w:t>
            </w:r>
            <w:r w:rsidR="00EE5DA0">
              <w:rPr>
                <w:rFonts w:ascii="Times New Roman" w:hAnsi="Times New Roman" w:cs="Times New Roman"/>
                <w:color w:val="000000" w:themeColor="text1"/>
              </w:rPr>
              <w:t>Criar/Adicionar</w:t>
            </w:r>
            <w:r w:rsidR="00F3216A" w:rsidRPr="00F3216A">
              <w:rPr>
                <w:rFonts w:ascii="Times New Roman" w:hAnsi="Times New Roman" w:cs="Times New Roman"/>
                <w:color w:val="000000" w:themeColor="text1"/>
              </w:rPr>
              <w:t xml:space="preserve"> Utilizador</w:t>
            </w:r>
          </w:p>
        </w:tc>
      </w:tr>
      <w:tr w:rsidR="00EF1F12" w:rsidRPr="00F3216A" w14:paraId="0B2459BB" w14:textId="77777777" w:rsidTr="002E550F">
        <w:tc>
          <w:tcPr>
            <w:tcW w:w="0" w:type="auto"/>
          </w:tcPr>
          <w:p w14:paraId="18C83F26" w14:textId="16460AA4" w:rsidR="00EF1F12" w:rsidRPr="00F3216A" w:rsidRDefault="00EF1F12" w:rsidP="00EF1F12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color w:val="000000" w:themeColor="text1"/>
              </w:rPr>
              <w:t>ID</w:t>
            </w:r>
          </w:p>
        </w:tc>
        <w:tc>
          <w:tcPr>
            <w:tcW w:w="0" w:type="auto"/>
          </w:tcPr>
          <w:p w14:paraId="552B4415" w14:textId="2F1058B7" w:rsidR="00EF1F12" w:rsidRPr="00F3216A" w:rsidRDefault="00EF1F12" w:rsidP="00EF1F12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color w:val="000000" w:themeColor="text1"/>
              </w:rPr>
              <w:t>Nome</w:t>
            </w:r>
          </w:p>
        </w:tc>
        <w:tc>
          <w:tcPr>
            <w:tcW w:w="0" w:type="auto"/>
          </w:tcPr>
          <w:p w14:paraId="77DFCB11" w14:textId="20588FCD" w:rsidR="00EF1F12" w:rsidRPr="00F3216A" w:rsidRDefault="00EF1F12" w:rsidP="00EF1F12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color w:val="000000" w:themeColor="text1"/>
              </w:rPr>
              <w:t xml:space="preserve">Descrição </w:t>
            </w:r>
          </w:p>
        </w:tc>
        <w:tc>
          <w:tcPr>
            <w:tcW w:w="0" w:type="auto"/>
          </w:tcPr>
          <w:p w14:paraId="5F7E4B87" w14:textId="1E8650F5" w:rsidR="00EF1F12" w:rsidRPr="00F3216A" w:rsidRDefault="00EF1F12" w:rsidP="00EF1F12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color w:val="000000" w:themeColor="text1"/>
              </w:rPr>
              <w:t>Prioridade</w:t>
            </w:r>
          </w:p>
        </w:tc>
      </w:tr>
      <w:tr w:rsidR="00EF1F12" w:rsidRPr="00F3216A" w14:paraId="505C0652" w14:textId="77777777" w:rsidTr="002E550F">
        <w:tc>
          <w:tcPr>
            <w:tcW w:w="0" w:type="auto"/>
          </w:tcPr>
          <w:p w14:paraId="0C930CB0" w14:textId="25F76944" w:rsidR="00EF1F12" w:rsidRPr="00F3216A" w:rsidRDefault="00EF1F12" w:rsidP="00EF1F12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color w:val="000000" w:themeColor="text1"/>
              </w:rPr>
              <w:t>[RF_L_001]</w:t>
            </w:r>
          </w:p>
        </w:tc>
        <w:tc>
          <w:tcPr>
            <w:tcW w:w="0" w:type="auto"/>
          </w:tcPr>
          <w:p w14:paraId="005A86CC" w14:textId="368A7E45" w:rsidR="00EF1F12" w:rsidRPr="00F3216A" w:rsidRDefault="00EF1F12" w:rsidP="00EF1F12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F3216A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Sign</w:t>
            </w:r>
            <w:proofErr w:type="spellEnd"/>
            <w:r w:rsidRPr="00F3216A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proofErr w:type="spellStart"/>
            <w:r w:rsidRPr="00F3216A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Up</w:t>
            </w:r>
            <w:proofErr w:type="spellEnd"/>
            <w:r w:rsidRPr="00F3216A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– Criar conta </w:t>
            </w:r>
          </w:p>
        </w:tc>
        <w:tc>
          <w:tcPr>
            <w:tcW w:w="0" w:type="auto"/>
          </w:tcPr>
          <w:p w14:paraId="2BF1DED5" w14:textId="1267F5D3" w:rsidR="00EF1F12" w:rsidRPr="002E550F" w:rsidRDefault="00EE5DA0" w:rsidP="00EF1F12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2E550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Deverá ser possível </w:t>
            </w:r>
            <w:r w:rsidR="002E550F" w:rsidRPr="002E550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criar conta de utilizador bastando associar um email e uma password.</w:t>
            </w:r>
          </w:p>
        </w:tc>
        <w:tc>
          <w:tcPr>
            <w:tcW w:w="0" w:type="auto"/>
          </w:tcPr>
          <w:p w14:paraId="78FE56FC" w14:textId="05D29151" w:rsidR="00EF1F12" w:rsidRPr="002E550F" w:rsidRDefault="00EF1F12" w:rsidP="00EF1F12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2E550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Alta</w:t>
            </w:r>
          </w:p>
        </w:tc>
      </w:tr>
      <w:tr w:rsidR="00EF1F12" w:rsidRPr="00F3216A" w14:paraId="6F8E2A5E" w14:textId="77777777" w:rsidTr="002E550F">
        <w:tc>
          <w:tcPr>
            <w:tcW w:w="0" w:type="auto"/>
          </w:tcPr>
          <w:p w14:paraId="50B9BBA4" w14:textId="1F8E28F3" w:rsidR="00EF1F12" w:rsidRPr="00F3216A" w:rsidRDefault="00EF1F12" w:rsidP="00EF1F12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color w:val="000000" w:themeColor="text1"/>
              </w:rPr>
              <w:t>[RF_L_002]</w:t>
            </w:r>
          </w:p>
        </w:tc>
        <w:tc>
          <w:tcPr>
            <w:tcW w:w="0" w:type="auto"/>
          </w:tcPr>
          <w:p w14:paraId="00605467" w14:textId="0BEEC949" w:rsidR="00EF1F12" w:rsidRPr="00F3216A" w:rsidRDefault="00EF1F12" w:rsidP="00EF1F12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proofErr w:type="spellStart"/>
            <w:r w:rsidRPr="00F3216A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Sign</w:t>
            </w:r>
            <w:proofErr w:type="spellEnd"/>
            <w:r w:rsidRPr="00F3216A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In – Fazer login </w:t>
            </w:r>
          </w:p>
        </w:tc>
        <w:tc>
          <w:tcPr>
            <w:tcW w:w="0" w:type="auto"/>
          </w:tcPr>
          <w:p w14:paraId="0A92B462" w14:textId="07318927" w:rsidR="00EF1F12" w:rsidRPr="002E550F" w:rsidRDefault="002E550F" w:rsidP="00EF1F12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2E550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Deverá ser possível depois de inserir mail e password fazer o login e entrar na aplicação. </w:t>
            </w:r>
          </w:p>
        </w:tc>
        <w:tc>
          <w:tcPr>
            <w:tcW w:w="0" w:type="auto"/>
          </w:tcPr>
          <w:p w14:paraId="391ED996" w14:textId="777C9936" w:rsidR="00EF1F12" w:rsidRPr="002E550F" w:rsidRDefault="00EF1F12" w:rsidP="00EF1F12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2E550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Alta</w:t>
            </w:r>
          </w:p>
        </w:tc>
      </w:tr>
    </w:tbl>
    <w:p w14:paraId="3E935A04" w14:textId="020E9A3E" w:rsidR="004D1EDB" w:rsidRDefault="004D1EDB" w:rsidP="00EF1F12">
      <w:pPr>
        <w:pStyle w:val="Assinatura"/>
        <w:ind w:left="0"/>
        <w:rPr>
          <w:color w:val="000000" w:themeColor="text1"/>
        </w:rPr>
      </w:pPr>
    </w:p>
    <w:p w14:paraId="053FE61D" w14:textId="66E5A84A" w:rsidR="00EF1F12" w:rsidRDefault="00EF1F12" w:rsidP="00EF1F12">
      <w:pPr>
        <w:pStyle w:val="Assinatura"/>
        <w:ind w:left="0"/>
        <w:rPr>
          <w:color w:val="000000" w:themeColor="text1"/>
        </w:rPr>
      </w:pPr>
    </w:p>
    <w:p w14:paraId="13760649" w14:textId="31DBEB79" w:rsidR="00F3216A" w:rsidRDefault="00F3216A" w:rsidP="00EF1F12">
      <w:pPr>
        <w:pStyle w:val="Assinatura"/>
        <w:ind w:left="0"/>
        <w:rPr>
          <w:color w:val="000000" w:themeColor="text1"/>
        </w:rPr>
      </w:pPr>
    </w:p>
    <w:p w14:paraId="5CE54956" w14:textId="633B53EA" w:rsidR="00F3216A" w:rsidRDefault="00F3216A" w:rsidP="00EF1F12">
      <w:pPr>
        <w:pStyle w:val="Assinatura"/>
        <w:ind w:left="0"/>
        <w:rPr>
          <w:color w:val="000000" w:themeColor="text1"/>
        </w:rPr>
      </w:pPr>
    </w:p>
    <w:p w14:paraId="760F1285" w14:textId="3B466257" w:rsidR="00F3216A" w:rsidRDefault="00F3216A" w:rsidP="00EF1F12">
      <w:pPr>
        <w:pStyle w:val="Assinatura"/>
        <w:ind w:left="0"/>
        <w:rPr>
          <w:color w:val="000000" w:themeColor="text1"/>
        </w:rPr>
      </w:pPr>
    </w:p>
    <w:p w14:paraId="16377E59" w14:textId="69F6CE88" w:rsidR="00F3216A" w:rsidRDefault="00F3216A" w:rsidP="00EF1F12">
      <w:pPr>
        <w:pStyle w:val="Assinatura"/>
        <w:ind w:left="0"/>
        <w:rPr>
          <w:color w:val="000000" w:themeColor="text1"/>
        </w:rPr>
      </w:pPr>
    </w:p>
    <w:p w14:paraId="3C5E2C12" w14:textId="03CD8144" w:rsidR="00F3216A" w:rsidRDefault="00F3216A" w:rsidP="00EF1F12">
      <w:pPr>
        <w:pStyle w:val="Assinatura"/>
        <w:ind w:left="0"/>
        <w:rPr>
          <w:color w:val="000000" w:themeColor="text1"/>
        </w:rPr>
      </w:pPr>
    </w:p>
    <w:p w14:paraId="7FD178AC" w14:textId="77777777" w:rsidR="004D1EDB" w:rsidRDefault="004D1EDB" w:rsidP="00404D7C">
      <w:pPr>
        <w:pStyle w:val="Assinatura"/>
        <w:rPr>
          <w:color w:val="000000" w:themeColor="text1"/>
        </w:rPr>
      </w:pPr>
    </w:p>
    <w:p w14:paraId="5E0CED4C" w14:textId="30F85FBE" w:rsidR="00E505F7" w:rsidRDefault="00E505F7" w:rsidP="00F3216A">
      <w:pPr>
        <w:pStyle w:val="Assinatura"/>
        <w:ind w:left="0"/>
        <w:rPr>
          <w:color w:val="000000" w:themeColor="text1"/>
        </w:rPr>
      </w:pPr>
    </w:p>
    <w:p w14:paraId="437DBB6A" w14:textId="498B9E9C" w:rsidR="00E505F7" w:rsidRDefault="00E505F7" w:rsidP="00404D7C">
      <w:pPr>
        <w:pStyle w:val="Assinatura"/>
        <w:rPr>
          <w:color w:val="000000" w:themeColor="text1"/>
        </w:rPr>
      </w:pP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190"/>
        <w:gridCol w:w="2641"/>
        <w:gridCol w:w="3582"/>
        <w:gridCol w:w="2043"/>
      </w:tblGrid>
      <w:tr w:rsidR="00F3216A" w:rsidRPr="00EE5DA0" w14:paraId="3E8FD31C" w14:textId="77777777" w:rsidTr="002E550F">
        <w:tc>
          <w:tcPr>
            <w:tcW w:w="5000" w:type="pct"/>
            <w:gridSpan w:val="4"/>
          </w:tcPr>
          <w:p w14:paraId="56560F25" w14:textId="3EBB96AE" w:rsidR="00F3216A" w:rsidRPr="00EE5DA0" w:rsidRDefault="00F3216A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EE5DA0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Categoria: Adicionar Dispositivos </w:t>
            </w:r>
          </w:p>
        </w:tc>
      </w:tr>
      <w:tr w:rsidR="002E550F" w:rsidRPr="00EE5DA0" w14:paraId="30BC071E" w14:textId="77777777" w:rsidTr="002E550F">
        <w:tc>
          <w:tcPr>
            <w:tcW w:w="1047" w:type="pct"/>
          </w:tcPr>
          <w:p w14:paraId="2EA2BCC1" w14:textId="77777777" w:rsidR="00F3216A" w:rsidRPr="00EE5DA0" w:rsidRDefault="00F3216A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EE5DA0">
              <w:rPr>
                <w:rFonts w:ascii="Times New Roman" w:hAnsi="Times New Roman" w:cs="Times New Roman"/>
                <w:color w:val="000000" w:themeColor="text1"/>
              </w:rPr>
              <w:t>ID</w:t>
            </w:r>
          </w:p>
        </w:tc>
        <w:tc>
          <w:tcPr>
            <w:tcW w:w="1263" w:type="pct"/>
          </w:tcPr>
          <w:p w14:paraId="342FFAF3" w14:textId="77777777" w:rsidR="00F3216A" w:rsidRPr="00EE5DA0" w:rsidRDefault="00F3216A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EE5DA0">
              <w:rPr>
                <w:rFonts w:ascii="Times New Roman" w:hAnsi="Times New Roman" w:cs="Times New Roman"/>
                <w:color w:val="000000" w:themeColor="text1"/>
              </w:rPr>
              <w:t>Nome</w:t>
            </w:r>
          </w:p>
        </w:tc>
        <w:tc>
          <w:tcPr>
            <w:tcW w:w="1713" w:type="pct"/>
          </w:tcPr>
          <w:p w14:paraId="2FBB1704" w14:textId="77777777" w:rsidR="00F3216A" w:rsidRPr="00EE5DA0" w:rsidRDefault="00F3216A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EE5DA0">
              <w:rPr>
                <w:rFonts w:ascii="Times New Roman" w:hAnsi="Times New Roman" w:cs="Times New Roman"/>
                <w:color w:val="000000" w:themeColor="text1"/>
              </w:rPr>
              <w:t xml:space="preserve">Descrição </w:t>
            </w:r>
          </w:p>
        </w:tc>
        <w:tc>
          <w:tcPr>
            <w:tcW w:w="977" w:type="pct"/>
          </w:tcPr>
          <w:p w14:paraId="376ECD05" w14:textId="77777777" w:rsidR="00F3216A" w:rsidRPr="00EE5DA0" w:rsidRDefault="00F3216A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EE5DA0">
              <w:rPr>
                <w:rFonts w:ascii="Times New Roman" w:hAnsi="Times New Roman" w:cs="Times New Roman"/>
                <w:color w:val="000000" w:themeColor="text1"/>
              </w:rPr>
              <w:t>Prioridade</w:t>
            </w:r>
          </w:p>
        </w:tc>
      </w:tr>
      <w:tr w:rsidR="002E550F" w:rsidRPr="002E550F" w14:paraId="61D85B04" w14:textId="77777777" w:rsidTr="002E550F">
        <w:tc>
          <w:tcPr>
            <w:tcW w:w="1047" w:type="pct"/>
          </w:tcPr>
          <w:p w14:paraId="3869DC9F" w14:textId="5DD5F9BE" w:rsidR="00F3216A" w:rsidRPr="00EE5DA0" w:rsidRDefault="00F3216A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EE5DA0">
              <w:rPr>
                <w:rFonts w:ascii="Times New Roman" w:hAnsi="Times New Roman" w:cs="Times New Roman"/>
                <w:color w:val="000000" w:themeColor="text1"/>
              </w:rPr>
              <w:t>[RF_D_001]</w:t>
            </w:r>
          </w:p>
        </w:tc>
        <w:tc>
          <w:tcPr>
            <w:tcW w:w="1263" w:type="pct"/>
          </w:tcPr>
          <w:p w14:paraId="5041879E" w14:textId="07B0DBD2" w:rsidR="00F3216A" w:rsidRPr="00EE5DA0" w:rsidRDefault="00F3216A" w:rsidP="00D665F9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</w:pPr>
            <w:r w:rsidRPr="00EE5DA0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>Add Device</w:t>
            </w:r>
            <w:r w:rsidR="00EE5DA0" w:rsidRPr="00EE5DA0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 xml:space="preserve"> – </w:t>
            </w:r>
            <w:proofErr w:type="spellStart"/>
            <w:r w:rsidR="00EE5DA0" w:rsidRPr="00EE5DA0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>Adicionar</w:t>
            </w:r>
            <w:proofErr w:type="spellEnd"/>
            <w:r w:rsidR="00EE5DA0" w:rsidRPr="00EE5DA0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 xml:space="preserve"> </w:t>
            </w:r>
            <w:proofErr w:type="spellStart"/>
            <w:r w:rsidR="00EE5DA0" w:rsidRPr="00EE5DA0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>dispositivo</w:t>
            </w:r>
            <w:proofErr w:type="spellEnd"/>
            <w:r w:rsidR="00EE5DA0" w:rsidRPr="00EE5DA0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1713" w:type="pct"/>
          </w:tcPr>
          <w:p w14:paraId="7CFC99A7" w14:textId="0F95E1BD" w:rsidR="00F3216A" w:rsidRPr="002E550F" w:rsidRDefault="00EE5DA0" w:rsidP="002E550F">
            <w:pPr>
              <w:pStyle w:val="Assinatura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2E550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Deverá ser possível adicionar um dispositivo, cuja aplicação já disponibiliza, nomeadamente, lâmpada, tomada ou persiana.</w:t>
            </w:r>
          </w:p>
        </w:tc>
        <w:tc>
          <w:tcPr>
            <w:tcW w:w="977" w:type="pct"/>
          </w:tcPr>
          <w:p w14:paraId="019F9308" w14:textId="22888290" w:rsidR="00F3216A" w:rsidRPr="002E550F" w:rsidRDefault="00F3216A" w:rsidP="002E550F">
            <w:pPr>
              <w:pStyle w:val="Assinatura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2E550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Alta</w:t>
            </w:r>
          </w:p>
        </w:tc>
      </w:tr>
      <w:tr w:rsidR="00F3216A" w:rsidRPr="002E550F" w14:paraId="4A5D1FFD" w14:textId="77777777" w:rsidTr="002E550F">
        <w:tc>
          <w:tcPr>
            <w:tcW w:w="1047" w:type="pct"/>
          </w:tcPr>
          <w:p w14:paraId="0828DE8D" w14:textId="11F9E8BE" w:rsidR="00F3216A" w:rsidRPr="00EE5DA0" w:rsidRDefault="00F3216A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EE5DA0">
              <w:rPr>
                <w:rFonts w:ascii="Times New Roman" w:hAnsi="Times New Roman" w:cs="Times New Roman"/>
                <w:color w:val="000000" w:themeColor="text1"/>
              </w:rPr>
              <w:t>[RF_D_002]</w:t>
            </w:r>
          </w:p>
        </w:tc>
        <w:tc>
          <w:tcPr>
            <w:tcW w:w="1263" w:type="pct"/>
          </w:tcPr>
          <w:p w14:paraId="22EE7D40" w14:textId="268FFABE" w:rsidR="00F3216A" w:rsidRPr="00EE5DA0" w:rsidRDefault="00E467FA" w:rsidP="00D665F9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</w:pPr>
            <w:r w:rsidRPr="00EE5DA0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 xml:space="preserve">Select </w:t>
            </w:r>
            <w:r w:rsidR="00F3216A" w:rsidRPr="00EE5DA0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>Device</w:t>
            </w:r>
          </w:p>
        </w:tc>
        <w:tc>
          <w:tcPr>
            <w:tcW w:w="1713" w:type="pct"/>
          </w:tcPr>
          <w:p w14:paraId="3247B24E" w14:textId="1E723528" w:rsidR="00F3216A" w:rsidRPr="002E550F" w:rsidRDefault="00EE5DA0" w:rsidP="002E550F">
            <w:pPr>
              <w:pStyle w:val="Assinatura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2E550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Deverá ser possível selecionar dispositivo </w:t>
            </w:r>
          </w:p>
        </w:tc>
        <w:tc>
          <w:tcPr>
            <w:tcW w:w="977" w:type="pct"/>
          </w:tcPr>
          <w:p w14:paraId="03901AB4" w14:textId="35A25B81" w:rsidR="00F3216A" w:rsidRPr="002E550F" w:rsidRDefault="00E467FA" w:rsidP="002E550F">
            <w:pPr>
              <w:pStyle w:val="Assinatura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2E550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Alta</w:t>
            </w:r>
          </w:p>
        </w:tc>
      </w:tr>
      <w:tr w:rsidR="00EE5DA0" w:rsidRPr="002E550F" w14:paraId="42EA53A1" w14:textId="77777777" w:rsidTr="002E550F">
        <w:tc>
          <w:tcPr>
            <w:tcW w:w="1047" w:type="pct"/>
          </w:tcPr>
          <w:p w14:paraId="08F5E950" w14:textId="5C06151D" w:rsidR="00EE5DA0" w:rsidRPr="00EE5DA0" w:rsidRDefault="00EE5DA0" w:rsidP="00EE5DA0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EE5DA0">
              <w:rPr>
                <w:rFonts w:ascii="Times New Roman" w:hAnsi="Times New Roman" w:cs="Times New Roman"/>
                <w:color w:val="000000" w:themeColor="text1"/>
              </w:rPr>
              <w:t>[RF_D_003]</w:t>
            </w:r>
          </w:p>
        </w:tc>
        <w:tc>
          <w:tcPr>
            <w:tcW w:w="1263" w:type="pct"/>
          </w:tcPr>
          <w:p w14:paraId="5D044E45" w14:textId="1929C52B" w:rsidR="00EE5DA0" w:rsidRPr="00EE5DA0" w:rsidRDefault="00EE5DA0" w:rsidP="00EE5DA0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</w:pPr>
            <w:r w:rsidRPr="00EE5DA0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>Remove Device</w:t>
            </w:r>
          </w:p>
        </w:tc>
        <w:tc>
          <w:tcPr>
            <w:tcW w:w="1713" w:type="pct"/>
          </w:tcPr>
          <w:p w14:paraId="093B8D5A" w14:textId="249DBC1D" w:rsidR="00EE5DA0" w:rsidRPr="002E550F" w:rsidRDefault="00EE5DA0" w:rsidP="002E550F">
            <w:pPr>
              <w:pStyle w:val="Assinatura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2E550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Deverá ser possível remover dispositivo </w:t>
            </w:r>
          </w:p>
        </w:tc>
        <w:tc>
          <w:tcPr>
            <w:tcW w:w="977" w:type="pct"/>
          </w:tcPr>
          <w:p w14:paraId="4CAA78D5" w14:textId="3A14DE41" w:rsidR="00EE5DA0" w:rsidRPr="002E550F" w:rsidRDefault="00EE5DA0" w:rsidP="002E550F">
            <w:pPr>
              <w:pStyle w:val="Assinatura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2E550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Alta</w:t>
            </w:r>
          </w:p>
        </w:tc>
      </w:tr>
      <w:tr w:rsidR="00EE5DA0" w:rsidRPr="002E550F" w14:paraId="3C211C6F" w14:textId="77777777" w:rsidTr="002E550F">
        <w:tc>
          <w:tcPr>
            <w:tcW w:w="1047" w:type="pct"/>
          </w:tcPr>
          <w:p w14:paraId="77EC3FEA" w14:textId="14C7A8AE" w:rsidR="00EE5DA0" w:rsidRPr="00EE5DA0" w:rsidRDefault="00EE5DA0" w:rsidP="00EE5DA0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EE5DA0">
              <w:rPr>
                <w:rFonts w:ascii="Times New Roman" w:hAnsi="Times New Roman" w:cs="Times New Roman"/>
                <w:color w:val="000000" w:themeColor="text1"/>
              </w:rPr>
              <w:t>[RF_D_004]</w:t>
            </w:r>
          </w:p>
        </w:tc>
        <w:tc>
          <w:tcPr>
            <w:tcW w:w="1263" w:type="pct"/>
          </w:tcPr>
          <w:p w14:paraId="3D5CFE7A" w14:textId="76AB26F4" w:rsidR="00EE5DA0" w:rsidRPr="00EE5DA0" w:rsidRDefault="00EE5DA0" w:rsidP="00EE5DA0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</w:pPr>
            <w:r w:rsidRPr="00EE5DA0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>List Devices</w:t>
            </w:r>
          </w:p>
        </w:tc>
        <w:tc>
          <w:tcPr>
            <w:tcW w:w="1713" w:type="pct"/>
          </w:tcPr>
          <w:p w14:paraId="339B5B93" w14:textId="7307F4C1" w:rsidR="00EE5DA0" w:rsidRPr="002E550F" w:rsidRDefault="00EE5DA0" w:rsidP="002E550F">
            <w:pPr>
              <w:pStyle w:val="Assinatura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2E550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Deverá ser possível listar todos os dispositivos adicionados</w:t>
            </w:r>
          </w:p>
        </w:tc>
        <w:tc>
          <w:tcPr>
            <w:tcW w:w="977" w:type="pct"/>
          </w:tcPr>
          <w:p w14:paraId="6A14D44A" w14:textId="5B90085D" w:rsidR="00EE5DA0" w:rsidRPr="002E550F" w:rsidRDefault="00EE5DA0" w:rsidP="002E550F">
            <w:pPr>
              <w:pStyle w:val="Assinatura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2E550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Alta</w:t>
            </w:r>
          </w:p>
        </w:tc>
      </w:tr>
      <w:tr w:rsidR="00EE5DA0" w:rsidRPr="002E550F" w14:paraId="0E8EB807" w14:textId="77777777" w:rsidTr="002E550F">
        <w:tc>
          <w:tcPr>
            <w:tcW w:w="1047" w:type="pct"/>
          </w:tcPr>
          <w:p w14:paraId="28541175" w14:textId="612F812D" w:rsidR="00EE5DA0" w:rsidRPr="00EE5DA0" w:rsidRDefault="00EE5DA0" w:rsidP="00EE5DA0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EE5DA0">
              <w:rPr>
                <w:rFonts w:ascii="Times New Roman" w:hAnsi="Times New Roman" w:cs="Times New Roman"/>
                <w:color w:val="000000" w:themeColor="text1"/>
              </w:rPr>
              <w:t>[RF_D_005]</w:t>
            </w:r>
          </w:p>
        </w:tc>
        <w:tc>
          <w:tcPr>
            <w:tcW w:w="1263" w:type="pct"/>
          </w:tcPr>
          <w:p w14:paraId="3C2E71AC" w14:textId="19FFEA71" w:rsidR="00EE5DA0" w:rsidRPr="00EE5DA0" w:rsidRDefault="00EE5DA0" w:rsidP="00EE5DA0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</w:pPr>
            <w:r w:rsidRPr="00EE5DA0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>Update Device</w:t>
            </w:r>
          </w:p>
        </w:tc>
        <w:tc>
          <w:tcPr>
            <w:tcW w:w="1713" w:type="pct"/>
          </w:tcPr>
          <w:p w14:paraId="5CCBA7DA" w14:textId="1C340068" w:rsidR="00EE5DA0" w:rsidRPr="002E550F" w:rsidRDefault="00EE5DA0" w:rsidP="002E550F">
            <w:pPr>
              <w:pStyle w:val="Assinatura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2E550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Deverá ser possível editar informações sobre o nome dado aquele dispositivo</w:t>
            </w:r>
          </w:p>
        </w:tc>
        <w:tc>
          <w:tcPr>
            <w:tcW w:w="977" w:type="pct"/>
          </w:tcPr>
          <w:p w14:paraId="0BF34445" w14:textId="00071B57" w:rsidR="00EE5DA0" w:rsidRPr="002E550F" w:rsidRDefault="00EE5DA0" w:rsidP="002E550F">
            <w:pPr>
              <w:pStyle w:val="Assinatura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2E550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Normal</w:t>
            </w:r>
          </w:p>
        </w:tc>
      </w:tr>
      <w:tr w:rsidR="00EE5DA0" w:rsidRPr="002E550F" w14:paraId="402869CC" w14:textId="77777777" w:rsidTr="002E550F">
        <w:tc>
          <w:tcPr>
            <w:tcW w:w="1047" w:type="pct"/>
          </w:tcPr>
          <w:p w14:paraId="3B532A5E" w14:textId="7E506A4C" w:rsidR="00EE5DA0" w:rsidRPr="00EE5DA0" w:rsidRDefault="00EE5DA0" w:rsidP="00EE5DA0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EE5DA0">
              <w:rPr>
                <w:rFonts w:ascii="Times New Roman" w:hAnsi="Times New Roman" w:cs="Times New Roman"/>
                <w:color w:val="000000" w:themeColor="text1"/>
              </w:rPr>
              <w:t>[RF_D_006]</w:t>
            </w:r>
          </w:p>
        </w:tc>
        <w:tc>
          <w:tcPr>
            <w:tcW w:w="1263" w:type="pct"/>
          </w:tcPr>
          <w:p w14:paraId="008D2C5F" w14:textId="553E1855" w:rsidR="00EE5DA0" w:rsidRPr="00EE5DA0" w:rsidRDefault="00EE5DA0" w:rsidP="00EE5DA0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EE5DA0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Associar </w:t>
            </w:r>
            <w:proofErr w:type="spellStart"/>
            <w:r w:rsidRPr="00EE5DA0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Device</w:t>
            </w:r>
            <w:proofErr w:type="spellEnd"/>
            <w:r w:rsidRPr="00EE5DA0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a um </w:t>
            </w:r>
            <w:proofErr w:type="spellStart"/>
            <w:r w:rsidRPr="00EE5DA0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group</w:t>
            </w:r>
            <w:proofErr w:type="spellEnd"/>
            <w:r w:rsidRPr="00EE5DA0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/divisória </w:t>
            </w:r>
          </w:p>
        </w:tc>
        <w:tc>
          <w:tcPr>
            <w:tcW w:w="1713" w:type="pct"/>
          </w:tcPr>
          <w:p w14:paraId="42EBF248" w14:textId="40A99BEC" w:rsidR="00EE5DA0" w:rsidRPr="002E550F" w:rsidRDefault="00EE5DA0" w:rsidP="002E550F">
            <w:pPr>
              <w:pStyle w:val="Assinatura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2E550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Deverá ser possível associar um dispositivo a uma divisória da casa (ou grupo). </w:t>
            </w:r>
          </w:p>
        </w:tc>
        <w:tc>
          <w:tcPr>
            <w:tcW w:w="977" w:type="pct"/>
          </w:tcPr>
          <w:p w14:paraId="70BA8FB8" w14:textId="56791631" w:rsidR="00EE5DA0" w:rsidRPr="002E550F" w:rsidRDefault="00EE5DA0" w:rsidP="002E550F">
            <w:pPr>
              <w:pStyle w:val="Assinatura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2E550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Baixa</w:t>
            </w:r>
          </w:p>
        </w:tc>
      </w:tr>
    </w:tbl>
    <w:p w14:paraId="0C509CFE" w14:textId="77777777" w:rsidR="00E505F7" w:rsidRDefault="00E505F7" w:rsidP="00F3216A">
      <w:pPr>
        <w:pStyle w:val="Assinatura"/>
        <w:ind w:left="0"/>
        <w:rPr>
          <w:color w:val="000000" w:themeColor="text1"/>
        </w:rPr>
      </w:pPr>
    </w:p>
    <w:p w14:paraId="2CD76359" w14:textId="77777777" w:rsidR="00404D7C" w:rsidRPr="00885772" w:rsidRDefault="00404D7C" w:rsidP="00404D7C">
      <w:pPr>
        <w:pStyle w:val="Assinatura"/>
        <w:rPr>
          <w:color w:val="000000" w:themeColor="text1"/>
        </w:rPr>
      </w:pPr>
    </w:p>
    <w:p w14:paraId="6E7DA26D" w14:textId="64CD169F" w:rsidR="00CB6CFD" w:rsidRPr="00CB6CFD" w:rsidRDefault="00CB6CFD" w:rsidP="00CB6CFD">
      <w:pPr>
        <w:pStyle w:val="Assinatura"/>
        <w:ind w:left="0"/>
        <w:rPr>
          <w:color w:val="000000" w:themeColor="text1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565"/>
        <w:gridCol w:w="1776"/>
        <w:gridCol w:w="3636"/>
        <w:gridCol w:w="2479"/>
      </w:tblGrid>
      <w:tr w:rsidR="00E467FA" w:rsidRPr="00F3216A" w14:paraId="2AA37FF3" w14:textId="77777777" w:rsidTr="00D665F9">
        <w:tc>
          <w:tcPr>
            <w:tcW w:w="10456" w:type="dxa"/>
            <w:gridSpan w:val="4"/>
          </w:tcPr>
          <w:p w14:paraId="66AA3441" w14:textId="77777777" w:rsidR="00E467FA" w:rsidRPr="00F3216A" w:rsidRDefault="00E467FA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color w:val="000000" w:themeColor="text1"/>
              </w:rPr>
              <w:t xml:space="preserve">Categoria: </w:t>
            </w:r>
            <w:proofErr w:type="spellStart"/>
            <w:r w:rsidRPr="00F3216A">
              <w:rPr>
                <w:rFonts w:ascii="Times New Roman" w:hAnsi="Times New Roman" w:cs="Times New Roman"/>
                <w:color w:val="000000" w:themeColor="text1"/>
              </w:rPr>
              <w:t>Select</w:t>
            </w:r>
            <w:proofErr w:type="spellEnd"/>
            <w:r w:rsidRPr="00F3216A">
              <w:rPr>
                <w:rFonts w:ascii="Times New Roman" w:hAnsi="Times New Roman" w:cs="Times New Roman"/>
                <w:color w:val="000000" w:themeColor="text1"/>
              </w:rPr>
              <w:t xml:space="preserve"> o Wi-Fi Network</w:t>
            </w:r>
          </w:p>
        </w:tc>
      </w:tr>
      <w:tr w:rsidR="00E467FA" w:rsidRPr="00F3216A" w14:paraId="3A2E1DC8" w14:textId="77777777" w:rsidTr="00DD3C75">
        <w:tc>
          <w:tcPr>
            <w:tcW w:w="2565" w:type="dxa"/>
          </w:tcPr>
          <w:p w14:paraId="5D705B0D" w14:textId="77777777" w:rsidR="00E467FA" w:rsidRPr="00F3216A" w:rsidRDefault="00E467FA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color w:val="000000" w:themeColor="text1"/>
              </w:rPr>
              <w:t>ID</w:t>
            </w:r>
          </w:p>
        </w:tc>
        <w:tc>
          <w:tcPr>
            <w:tcW w:w="1776" w:type="dxa"/>
          </w:tcPr>
          <w:p w14:paraId="3A61F064" w14:textId="77777777" w:rsidR="00E467FA" w:rsidRPr="00F3216A" w:rsidRDefault="00E467FA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color w:val="000000" w:themeColor="text1"/>
              </w:rPr>
              <w:t>Nome</w:t>
            </w:r>
          </w:p>
        </w:tc>
        <w:tc>
          <w:tcPr>
            <w:tcW w:w="3636" w:type="dxa"/>
          </w:tcPr>
          <w:p w14:paraId="5A501108" w14:textId="77777777" w:rsidR="00E467FA" w:rsidRPr="00F3216A" w:rsidRDefault="00E467FA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color w:val="000000" w:themeColor="text1"/>
              </w:rPr>
              <w:t xml:space="preserve">Descrição </w:t>
            </w:r>
          </w:p>
        </w:tc>
        <w:tc>
          <w:tcPr>
            <w:tcW w:w="2479" w:type="dxa"/>
          </w:tcPr>
          <w:p w14:paraId="4CAA3E8A" w14:textId="77777777" w:rsidR="00E467FA" w:rsidRPr="00F3216A" w:rsidRDefault="00E467FA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color w:val="000000" w:themeColor="text1"/>
              </w:rPr>
              <w:t>Prioridade</w:t>
            </w:r>
          </w:p>
        </w:tc>
      </w:tr>
      <w:tr w:rsidR="00E467FA" w:rsidRPr="00F3216A" w14:paraId="70C8E5C8" w14:textId="77777777" w:rsidTr="00DD3C75">
        <w:tc>
          <w:tcPr>
            <w:tcW w:w="2565" w:type="dxa"/>
          </w:tcPr>
          <w:p w14:paraId="16395FD8" w14:textId="77777777" w:rsidR="00E467FA" w:rsidRPr="00F3216A" w:rsidRDefault="00E467FA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color w:val="000000" w:themeColor="text1"/>
              </w:rPr>
              <w:t>[RF_WF_001]</w:t>
            </w:r>
          </w:p>
        </w:tc>
        <w:tc>
          <w:tcPr>
            <w:tcW w:w="1776" w:type="dxa"/>
          </w:tcPr>
          <w:p w14:paraId="321EA14F" w14:textId="77777777" w:rsidR="00E467FA" w:rsidRPr="00E467FA" w:rsidRDefault="00E467FA" w:rsidP="00D665F9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</w:pPr>
            <w:r w:rsidRPr="00E467FA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>Select o Wi-Fi Network</w:t>
            </w:r>
          </w:p>
        </w:tc>
        <w:tc>
          <w:tcPr>
            <w:tcW w:w="3636" w:type="dxa"/>
          </w:tcPr>
          <w:p w14:paraId="5C1F243F" w14:textId="77777777" w:rsidR="00E467FA" w:rsidRPr="00F3216A" w:rsidRDefault="00E467FA" w:rsidP="00D665F9">
            <w:pPr>
              <w:pStyle w:val="Assinatura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Deverá ser possível associar uma rede </w:t>
            </w:r>
            <w:proofErr w:type="spellStart"/>
            <w:r w:rsidRPr="00F3216A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wifi</w:t>
            </w:r>
            <w:proofErr w:type="spellEnd"/>
            <w:r w:rsidRPr="00F3216A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disponível e password </w:t>
            </w:r>
          </w:p>
        </w:tc>
        <w:tc>
          <w:tcPr>
            <w:tcW w:w="2479" w:type="dxa"/>
          </w:tcPr>
          <w:p w14:paraId="31BE68D8" w14:textId="77777777" w:rsidR="00E467FA" w:rsidRPr="00F3216A" w:rsidRDefault="00E467FA" w:rsidP="00D665F9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Baixa</w:t>
            </w:r>
          </w:p>
        </w:tc>
      </w:tr>
    </w:tbl>
    <w:p w14:paraId="7147EC04" w14:textId="77777777" w:rsidR="007F6F59" w:rsidRPr="00332DD0" w:rsidRDefault="007F6F59" w:rsidP="00CB6CFD">
      <w:pPr>
        <w:pStyle w:val="Assinatura"/>
        <w:ind w:left="0"/>
        <w:rPr>
          <w:color w:val="000000" w:themeColor="text1"/>
        </w:rPr>
      </w:pPr>
    </w:p>
    <w:p w14:paraId="23A3A187" w14:textId="77777777" w:rsidR="00E467FA" w:rsidRDefault="00E467FA" w:rsidP="00CB6CFD">
      <w:pPr>
        <w:pStyle w:val="Assinatura"/>
        <w:ind w:left="0"/>
        <w:rPr>
          <w:color w:val="000000" w:themeColor="text1"/>
        </w:rPr>
      </w:pPr>
    </w:p>
    <w:p w14:paraId="0F6E9593" w14:textId="206CD37D" w:rsidR="00E467FA" w:rsidRDefault="00E467FA" w:rsidP="00CB6CFD">
      <w:pPr>
        <w:pStyle w:val="Assinatura"/>
        <w:ind w:left="0"/>
        <w:rPr>
          <w:color w:val="000000" w:themeColor="text1"/>
        </w:rPr>
      </w:pPr>
    </w:p>
    <w:p w14:paraId="09FA26E6" w14:textId="77777777" w:rsidR="00E467FA" w:rsidRPr="00332DD0" w:rsidRDefault="00E467FA" w:rsidP="00CB6CFD">
      <w:pPr>
        <w:pStyle w:val="Assinatura"/>
        <w:ind w:left="0"/>
        <w:rPr>
          <w:color w:val="000000" w:themeColor="text1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03"/>
        <w:gridCol w:w="2597"/>
        <w:gridCol w:w="3613"/>
        <w:gridCol w:w="2043"/>
      </w:tblGrid>
      <w:tr w:rsidR="00E467FA" w:rsidRPr="00F3216A" w14:paraId="2E128D74" w14:textId="77777777" w:rsidTr="00EE5DA0">
        <w:tc>
          <w:tcPr>
            <w:tcW w:w="0" w:type="auto"/>
            <w:gridSpan w:val="4"/>
          </w:tcPr>
          <w:p w14:paraId="6497C94D" w14:textId="37C0E172" w:rsidR="00E467FA" w:rsidRPr="00F3216A" w:rsidRDefault="00E467FA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color w:val="000000" w:themeColor="text1"/>
              </w:rPr>
              <w:t xml:space="preserve">Categoria: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Criar grupos/divisórias </w:t>
            </w:r>
          </w:p>
        </w:tc>
      </w:tr>
      <w:tr w:rsidR="00EE5DA0" w:rsidRPr="00F3216A" w14:paraId="62159651" w14:textId="77777777" w:rsidTr="00EE5DA0">
        <w:tc>
          <w:tcPr>
            <w:tcW w:w="0" w:type="auto"/>
          </w:tcPr>
          <w:p w14:paraId="18C965FF" w14:textId="77777777" w:rsidR="00E467FA" w:rsidRPr="00F3216A" w:rsidRDefault="00E467FA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color w:val="000000" w:themeColor="text1"/>
              </w:rPr>
              <w:t>ID</w:t>
            </w:r>
          </w:p>
        </w:tc>
        <w:tc>
          <w:tcPr>
            <w:tcW w:w="0" w:type="auto"/>
          </w:tcPr>
          <w:p w14:paraId="015AACBA" w14:textId="77777777" w:rsidR="00E467FA" w:rsidRPr="00F3216A" w:rsidRDefault="00E467FA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color w:val="000000" w:themeColor="text1"/>
              </w:rPr>
              <w:t>Nome</w:t>
            </w:r>
          </w:p>
        </w:tc>
        <w:tc>
          <w:tcPr>
            <w:tcW w:w="0" w:type="auto"/>
          </w:tcPr>
          <w:p w14:paraId="0EA0FAD2" w14:textId="77777777" w:rsidR="00E467FA" w:rsidRPr="00F3216A" w:rsidRDefault="00E467FA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color w:val="000000" w:themeColor="text1"/>
              </w:rPr>
              <w:t xml:space="preserve">Descrição </w:t>
            </w:r>
          </w:p>
        </w:tc>
        <w:tc>
          <w:tcPr>
            <w:tcW w:w="0" w:type="auto"/>
          </w:tcPr>
          <w:p w14:paraId="50C2F3F3" w14:textId="77777777" w:rsidR="00E467FA" w:rsidRPr="00F3216A" w:rsidRDefault="00E467FA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color w:val="000000" w:themeColor="text1"/>
              </w:rPr>
              <w:t>Prioridade</w:t>
            </w:r>
          </w:p>
        </w:tc>
      </w:tr>
      <w:tr w:rsidR="00EE5DA0" w:rsidRPr="00F3216A" w14:paraId="632AAFDD" w14:textId="77777777" w:rsidTr="00EE5DA0">
        <w:tc>
          <w:tcPr>
            <w:tcW w:w="0" w:type="auto"/>
          </w:tcPr>
          <w:p w14:paraId="71348C45" w14:textId="15CF034D" w:rsidR="00E467FA" w:rsidRPr="00F3216A" w:rsidRDefault="00E467FA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color w:val="000000" w:themeColor="text1"/>
              </w:rPr>
              <w:t>[RF_</w:t>
            </w:r>
            <w:r>
              <w:rPr>
                <w:rFonts w:ascii="Times New Roman" w:hAnsi="Times New Roman" w:cs="Times New Roman"/>
                <w:color w:val="000000" w:themeColor="text1"/>
              </w:rPr>
              <w:t>G_</w:t>
            </w:r>
            <w:r w:rsidRPr="00F3216A">
              <w:rPr>
                <w:rFonts w:ascii="Times New Roman" w:hAnsi="Times New Roman" w:cs="Times New Roman"/>
                <w:color w:val="000000" w:themeColor="text1"/>
              </w:rPr>
              <w:t>001]</w:t>
            </w:r>
          </w:p>
        </w:tc>
        <w:tc>
          <w:tcPr>
            <w:tcW w:w="0" w:type="auto"/>
          </w:tcPr>
          <w:p w14:paraId="07F63406" w14:textId="2D20A1E1" w:rsidR="00E467FA" w:rsidRPr="00E467FA" w:rsidRDefault="00EE5DA0" w:rsidP="00D665F9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 xml:space="preserve">Add Group - </w:t>
            </w:r>
            <w:proofErr w:type="spellStart"/>
            <w:r w:rsidR="00E467FA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>Adicionar</w:t>
            </w:r>
            <w:proofErr w:type="spellEnd"/>
            <w:r w:rsidR="00E467FA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 xml:space="preserve"> </w:t>
            </w:r>
            <w:proofErr w:type="spellStart"/>
            <w:r w:rsidR="00E467FA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>grupos</w:t>
            </w:r>
            <w:proofErr w:type="spellEnd"/>
            <w:r w:rsidR="00E467FA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0B366E86" w14:textId="02425A85" w:rsidR="00E467FA" w:rsidRPr="00F3216A" w:rsidRDefault="00E467FA" w:rsidP="00D665F9">
            <w:pPr>
              <w:pStyle w:val="Assinatura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Deverá ser possível associar 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um ou mais grupos/ divisórias da casa</w:t>
            </w:r>
            <w:r w:rsidRPr="00F3216A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</w:p>
        </w:tc>
        <w:tc>
          <w:tcPr>
            <w:tcW w:w="0" w:type="auto"/>
          </w:tcPr>
          <w:p w14:paraId="423AC1D4" w14:textId="10543D2A" w:rsidR="00E467FA" w:rsidRPr="00F3216A" w:rsidRDefault="00E467FA" w:rsidP="00D665F9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Normal </w:t>
            </w:r>
          </w:p>
        </w:tc>
      </w:tr>
      <w:tr w:rsidR="00EE5DA0" w:rsidRPr="00F3216A" w14:paraId="01274731" w14:textId="77777777" w:rsidTr="00EE5DA0">
        <w:tc>
          <w:tcPr>
            <w:tcW w:w="0" w:type="auto"/>
          </w:tcPr>
          <w:p w14:paraId="238C5F45" w14:textId="729370C9" w:rsidR="00E467FA" w:rsidRPr="00F3216A" w:rsidRDefault="00E467FA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color w:val="000000" w:themeColor="text1"/>
              </w:rPr>
              <w:t>[RF_</w:t>
            </w:r>
            <w:r>
              <w:rPr>
                <w:rFonts w:ascii="Times New Roman" w:hAnsi="Times New Roman" w:cs="Times New Roman"/>
                <w:color w:val="000000" w:themeColor="text1"/>
              </w:rPr>
              <w:t>G_</w:t>
            </w:r>
            <w:r w:rsidRPr="00F3216A">
              <w:rPr>
                <w:rFonts w:ascii="Times New Roman" w:hAnsi="Times New Roman" w:cs="Times New Roman"/>
                <w:color w:val="000000" w:themeColor="text1"/>
              </w:rPr>
              <w:t>00</w:t>
            </w: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F3216A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  <w:tc>
          <w:tcPr>
            <w:tcW w:w="0" w:type="auto"/>
          </w:tcPr>
          <w:p w14:paraId="5B2FA525" w14:textId="26B2CCDB" w:rsidR="00E467FA" w:rsidRDefault="00EE5DA0" w:rsidP="00D665F9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 xml:space="preserve">Remove Group - </w:t>
            </w:r>
            <w:r w:rsidR="00E467FA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 xml:space="preserve">Remover Grupo </w:t>
            </w:r>
          </w:p>
        </w:tc>
        <w:tc>
          <w:tcPr>
            <w:tcW w:w="0" w:type="auto"/>
          </w:tcPr>
          <w:p w14:paraId="4DDF566E" w14:textId="7D52BE15" w:rsidR="00E467FA" w:rsidRPr="00F3216A" w:rsidRDefault="00E467FA" w:rsidP="00D665F9">
            <w:pPr>
              <w:pStyle w:val="Assinatura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Deverá ser possível 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remover</w:t>
            </w:r>
            <w:r w:rsidRPr="00F3216A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um grupo/ divisória da casa</w:t>
            </w:r>
          </w:p>
        </w:tc>
        <w:tc>
          <w:tcPr>
            <w:tcW w:w="0" w:type="auto"/>
          </w:tcPr>
          <w:p w14:paraId="0C039993" w14:textId="626A01ED" w:rsidR="00E467FA" w:rsidRDefault="00E467FA" w:rsidP="00D665F9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Normal </w:t>
            </w:r>
          </w:p>
        </w:tc>
      </w:tr>
      <w:tr w:rsidR="00EE5DA0" w:rsidRPr="00F3216A" w14:paraId="42AE788E" w14:textId="77777777" w:rsidTr="00EE5DA0">
        <w:tc>
          <w:tcPr>
            <w:tcW w:w="0" w:type="auto"/>
          </w:tcPr>
          <w:p w14:paraId="725AD723" w14:textId="7B550223" w:rsidR="00E467FA" w:rsidRPr="00F3216A" w:rsidRDefault="00E467FA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color w:val="000000" w:themeColor="text1"/>
              </w:rPr>
              <w:t>[RF_</w:t>
            </w:r>
            <w:r>
              <w:rPr>
                <w:rFonts w:ascii="Times New Roman" w:hAnsi="Times New Roman" w:cs="Times New Roman"/>
                <w:color w:val="000000" w:themeColor="text1"/>
              </w:rPr>
              <w:t>G_</w:t>
            </w:r>
            <w:r w:rsidRPr="00F3216A">
              <w:rPr>
                <w:rFonts w:ascii="Times New Roman" w:hAnsi="Times New Roman" w:cs="Times New Roman"/>
                <w:color w:val="000000" w:themeColor="text1"/>
              </w:rPr>
              <w:t>00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F3216A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  <w:tc>
          <w:tcPr>
            <w:tcW w:w="0" w:type="auto"/>
          </w:tcPr>
          <w:p w14:paraId="21FC4BAF" w14:textId="6302BACA" w:rsidR="00E467FA" w:rsidRDefault="00EE5DA0" w:rsidP="00D665F9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 xml:space="preserve">Edit Group - </w:t>
            </w:r>
            <w:proofErr w:type="spellStart"/>
            <w:r w:rsidR="00E467FA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>Editar</w:t>
            </w:r>
            <w:proofErr w:type="spellEnd"/>
            <w:r w:rsidR="00E467FA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 xml:space="preserve"> Grupo</w:t>
            </w:r>
          </w:p>
        </w:tc>
        <w:tc>
          <w:tcPr>
            <w:tcW w:w="0" w:type="auto"/>
          </w:tcPr>
          <w:p w14:paraId="66F036B0" w14:textId="123888DC" w:rsidR="00E467FA" w:rsidRPr="00F3216A" w:rsidRDefault="00E467FA" w:rsidP="00D665F9">
            <w:pPr>
              <w:pStyle w:val="Assinatura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Deverá ser possível renomear o grupo </w:t>
            </w:r>
          </w:p>
        </w:tc>
        <w:tc>
          <w:tcPr>
            <w:tcW w:w="0" w:type="auto"/>
          </w:tcPr>
          <w:p w14:paraId="286EEE08" w14:textId="75D20433" w:rsidR="00E467FA" w:rsidRDefault="00E467FA" w:rsidP="00D665F9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Baixa</w:t>
            </w:r>
          </w:p>
        </w:tc>
      </w:tr>
      <w:tr w:rsidR="00EE5DA0" w:rsidRPr="00F3216A" w14:paraId="2BABC63F" w14:textId="77777777" w:rsidTr="00EE5DA0">
        <w:tc>
          <w:tcPr>
            <w:tcW w:w="0" w:type="auto"/>
          </w:tcPr>
          <w:p w14:paraId="72CD7283" w14:textId="6F6ADA92" w:rsidR="00E467FA" w:rsidRPr="00F3216A" w:rsidRDefault="00E467FA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color w:val="000000" w:themeColor="text1"/>
              </w:rPr>
              <w:lastRenderedPageBreak/>
              <w:t>[RF_</w:t>
            </w:r>
            <w:r>
              <w:rPr>
                <w:rFonts w:ascii="Times New Roman" w:hAnsi="Times New Roman" w:cs="Times New Roman"/>
                <w:color w:val="000000" w:themeColor="text1"/>
              </w:rPr>
              <w:t>G_</w:t>
            </w:r>
            <w:r w:rsidRPr="00F3216A">
              <w:rPr>
                <w:rFonts w:ascii="Times New Roman" w:hAnsi="Times New Roman" w:cs="Times New Roman"/>
                <w:color w:val="000000" w:themeColor="text1"/>
              </w:rPr>
              <w:t>00</w:t>
            </w:r>
            <w:r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F3216A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  <w:tc>
          <w:tcPr>
            <w:tcW w:w="0" w:type="auto"/>
          </w:tcPr>
          <w:p w14:paraId="4EAF10E3" w14:textId="22C6E7E2" w:rsidR="00E467FA" w:rsidRDefault="00EE5DA0" w:rsidP="00D665F9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 xml:space="preserve">List Groups - </w:t>
            </w:r>
            <w:proofErr w:type="spellStart"/>
            <w:r w:rsidR="00E467FA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>Listar</w:t>
            </w:r>
            <w:proofErr w:type="spellEnd"/>
            <w:r w:rsidR="00E467FA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 xml:space="preserve"> </w:t>
            </w:r>
            <w:proofErr w:type="spellStart"/>
            <w:r w:rsidR="00E467FA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>Grupos</w:t>
            </w:r>
            <w:proofErr w:type="spellEnd"/>
            <w:r w:rsidR="00E467FA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0" w:type="auto"/>
          </w:tcPr>
          <w:p w14:paraId="2D27B3B3" w14:textId="53A4176F" w:rsidR="00E467FA" w:rsidRDefault="00E467FA" w:rsidP="00D665F9">
            <w:pPr>
              <w:pStyle w:val="Assinatura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Deverá ser possível listar todos os grupos criados </w:t>
            </w:r>
          </w:p>
        </w:tc>
        <w:tc>
          <w:tcPr>
            <w:tcW w:w="0" w:type="auto"/>
          </w:tcPr>
          <w:p w14:paraId="6725AEB2" w14:textId="10237EE8" w:rsidR="00E467FA" w:rsidRDefault="00E467FA" w:rsidP="00D665F9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Normal</w:t>
            </w:r>
          </w:p>
        </w:tc>
      </w:tr>
    </w:tbl>
    <w:p w14:paraId="774BF343" w14:textId="77777777" w:rsidR="007F6F59" w:rsidRPr="00332DD0" w:rsidRDefault="007F6F59" w:rsidP="00CB6CFD">
      <w:pPr>
        <w:pStyle w:val="Assinatura"/>
        <w:ind w:left="0"/>
        <w:rPr>
          <w:color w:val="000000" w:themeColor="text1"/>
        </w:rPr>
      </w:pPr>
    </w:p>
    <w:p w14:paraId="66DFE06F" w14:textId="77777777" w:rsidR="007F6F59" w:rsidRPr="00332DD0" w:rsidRDefault="007F6F59" w:rsidP="00CB6CFD">
      <w:pPr>
        <w:pStyle w:val="Assinatura"/>
        <w:ind w:left="0"/>
        <w:rPr>
          <w:color w:val="000000" w:themeColor="text1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508"/>
        <w:gridCol w:w="1896"/>
        <w:gridCol w:w="3586"/>
        <w:gridCol w:w="2466"/>
      </w:tblGrid>
      <w:tr w:rsidR="00E467FA" w:rsidRPr="00F3216A" w14:paraId="35665F6E" w14:textId="77777777" w:rsidTr="00D665F9">
        <w:tc>
          <w:tcPr>
            <w:tcW w:w="10456" w:type="dxa"/>
            <w:gridSpan w:val="4"/>
          </w:tcPr>
          <w:p w14:paraId="7B1A2766" w14:textId="0E6A9C18" w:rsidR="00E467FA" w:rsidRPr="00F3216A" w:rsidRDefault="00E467FA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color w:val="000000" w:themeColor="text1"/>
              </w:rPr>
              <w:t xml:space="preserve">Categoria: </w:t>
            </w:r>
            <w:r>
              <w:rPr>
                <w:rFonts w:ascii="Times New Roman" w:hAnsi="Times New Roman" w:cs="Times New Roman"/>
                <w:color w:val="000000" w:themeColor="text1"/>
              </w:rPr>
              <w:t>Criar rotinas</w:t>
            </w:r>
          </w:p>
        </w:tc>
      </w:tr>
      <w:tr w:rsidR="00E467FA" w:rsidRPr="00F3216A" w14:paraId="39063D7C" w14:textId="77777777" w:rsidTr="00E467FA">
        <w:tc>
          <w:tcPr>
            <w:tcW w:w="2508" w:type="dxa"/>
          </w:tcPr>
          <w:p w14:paraId="3367BDAD" w14:textId="77777777" w:rsidR="00E467FA" w:rsidRPr="00F3216A" w:rsidRDefault="00E467FA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color w:val="000000" w:themeColor="text1"/>
              </w:rPr>
              <w:t>ID</w:t>
            </w:r>
          </w:p>
        </w:tc>
        <w:tc>
          <w:tcPr>
            <w:tcW w:w="1896" w:type="dxa"/>
          </w:tcPr>
          <w:p w14:paraId="2DE470F6" w14:textId="77777777" w:rsidR="00E467FA" w:rsidRPr="00F3216A" w:rsidRDefault="00E467FA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color w:val="000000" w:themeColor="text1"/>
              </w:rPr>
              <w:t>Nome</w:t>
            </w:r>
          </w:p>
        </w:tc>
        <w:tc>
          <w:tcPr>
            <w:tcW w:w="3586" w:type="dxa"/>
          </w:tcPr>
          <w:p w14:paraId="2FCE626A" w14:textId="77777777" w:rsidR="00E467FA" w:rsidRPr="00F3216A" w:rsidRDefault="00E467FA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color w:val="000000" w:themeColor="text1"/>
              </w:rPr>
              <w:t xml:space="preserve">Descrição </w:t>
            </w:r>
          </w:p>
        </w:tc>
        <w:tc>
          <w:tcPr>
            <w:tcW w:w="2466" w:type="dxa"/>
          </w:tcPr>
          <w:p w14:paraId="1BA23635" w14:textId="77777777" w:rsidR="00E467FA" w:rsidRPr="00F3216A" w:rsidRDefault="00E467FA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color w:val="000000" w:themeColor="text1"/>
              </w:rPr>
              <w:t>Prioridade</w:t>
            </w:r>
          </w:p>
        </w:tc>
      </w:tr>
      <w:tr w:rsidR="00E467FA" w:rsidRPr="00F3216A" w14:paraId="4B4CC4AD" w14:textId="77777777" w:rsidTr="00E467FA">
        <w:tc>
          <w:tcPr>
            <w:tcW w:w="2508" w:type="dxa"/>
          </w:tcPr>
          <w:p w14:paraId="3F719AA9" w14:textId="4747DAE7" w:rsidR="00E467FA" w:rsidRPr="00F3216A" w:rsidRDefault="00E467FA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color w:val="000000" w:themeColor="text1"/>
              </w:rPr>
              <w:t>[RF_</w:t>
            </w:r>
            <w:r>
              <w:rPr>
                <w:rFonts w:ascii="Times New Roman" w:hAnsi="Times New Roman" w:cs="Times New Roman"/>
                <w:color w:val="000000" w:themeColor="text1"/>
              </w:rPr>
              <w:t>R_</w:t>
            </w:r>
            <w:r w:rsidRPr="00F3216A">
              <w:rPr>
                <w:rFonts w:ascii="Times New Roman" w:hAnsi="Times New Roman" w:cs="Times New Roman"/>
                <w:color w:val="000000" w:themeColor="text1"/>
              </w:rPr>
              <w:t>001]</w:t>
            </w:r>
          </w:p>
        </w:tc>
        <w:tc>
          <w:tcPr>
            <w:tcW w:w="1896" w:type="dxa"/>
          </w:tcPr>
          <w:p w14:paraId="04470C5B" w14:textId="2A59366A" w:rsidR="00E467FA" w:rsidRPr="00E467FA" w:rsidRDefault="00EE5DA0" w:rsidP="00D665F9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 xml:space="preserve">Add Routine –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>Adicionar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>rotinas</w:t>
            </w:r>
            <w:proofErr w:type="spellEnd"/>
          </w:p>
        </w:tc>
        <w:tc>
          <w:tcPr>
            <w:tcW w:w="3586" w:type="dxa"/>
          </w:tcPr>
          <w:p w14:paraId="34B1B30F" w14:textId="7429B38F" w:rsidR="00E467FA" w:rsidRPr="00F3216A" w:rsidRDefault="00EE5DA0" w:rsidP="00D665F9">
            <w:pPr>
              <w:pStyle w:val="Assinatura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Deverá ser possível 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criar um agendamento para ligar ou desligar um determinado dispositivo num dia a uma determinada hora. </w:t>
            </w:r>
          </w:p>
        </w:tc>
        <w:tc>
          <w:tcPr>
            <w:tcW w:w="2466" w:type="dxa"/>
          </w:tcPr>
          <w:p w14:paraId="202F228A" w14:textId="492105EF" w:rsidR="00E467FA" w:rsidRPr="00F3216A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Baixa</w:t>
            </w:r>
          </w:p>
        </w:tc>
      </w:tr>
      <w:tr w:rsidR="00E467FA" w:rsidRPr="00F3216A" w14:paraId="4589D41B" w14:textId="77777777" w:rsidTr="00E467FA">
        <w:tc>
          <w:tcPr>
            <w:tcW w:w="2508" w:type="dxa"/>
          </w:tcPr>
          <w:p w14:paraId="5B21F1B2" w14:textId="31D878DB" w:rsidR="00E467FA" w:rsidRPr="00F3216A" w:rsidRDefault="00E467FA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color w:val="000000" w:themeColor="text1"/>
              </w:rPr>
              <w:t>[RF_</w:t>
            </w:r>
            <w:r>
              <w:rPr>
                <w:rFonts w:ascii="Times New Roman" w:hAnsi="Times New Roman" w:cs="Times New Roman"/>
                <w:color w:val="000000" w:themeColor="text1"/>
              </w:rPr>
              <w:t>R_</w:t>
            </w:r>
            <w:r w:rsidRPr="00F3216A">
              <w:rPr>
                <w:rFonts w:ascii="Times New Roman" w:hAnsi="Times New Roman" w:cs="Times New Roman"/>
                <w:color w:val="000000" w:themeColor="text1"/>
              </w:rPr>
              <w:t>00</w:t>
            </w: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F3216A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  <w:tc>
          <w:tcPr>
            <w:tcW w:w="1896" w:type="dxa"/>
          </w:tcPr>
          <w:p w14:paraId="40421321" w14:textId="509170BD" w:rsidR="00E467FA" w:rsidRDefault="00EE5DA0" w:rsidP="00D665F9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 xml:space="preserve">Edit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>Rotines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>Editar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>Rotinas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 xml:space="preserve"> </w:t>
            </w:r>
            <w:r w:rsidR="00E467FA"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3586" w:type="dxa"/>
          </w:tcPr>
          <w:p w14:paraId="41E4AE2F" w14:textId="315E5E7F" w:rsidR="00E467FA" w:rsidRPr="00F3216A" w:rsidRDefault="00E467FA" w:rsidP="00D665F9">
            <w:pPr>
              <w:pStyle w:val="Assinatura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Deverá ser possível </w:t>
            </w:r>
            <w:r w:rsidR="00EE5DA0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para aquele dispositivo reagendar novo horário para ligar/desligar. </w:t>
            </w:r>
          </w:p>
        </w:tc>
        <w:tc>
          <w:tcPr>
            <w:tcW w:w="2466" w:type="dxa"/>
          </w:tcPr>
          <w:p w14:paraId="7CFB08B4" w14:textId="300EE95F" w:rsidR="00E467FA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Baixa</w:t>
            </w:r>
          </w:p>
        </w:tc>
      </w:tr>
      <w:tr w:rsidR="00EE5DA0" w:rsidRPr="00F3216A" w14:paraId="5E577E4D" w14:textId="77777777" w:rsidTr="00E467FA">
        <w:tc>
          <w:tcPr>
            <w:tcW w:w="2508" w:type="dxa"/>
          </w:tcPr>
          <w:p w14:paraId="0C1B0987" w14:textId="1C0C555C" w:rsidR="00EE5DA0" w:rsidRPr="00F3216A" w:rsidRDefault="00EE5DA0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color w:val="000000" w:themeColor="text1"/>
              </w:rPr>
              <w:t>[RF_</w:t>
            </w:r>
            <w:r>
              <w:rPr>
                <w:rFonts w:ascii="Times New Roman" w:hAnsi="Times New Roman" w:cs="Times New Roman"/>
                <w:color w:val="000000" w:themeColor="text1"/>
              </w:rPr>
              <w:t>R_</w:t>
            </w:r>
            <w:r w:rsidRPr="00F3216A">
              <w:rPr>
                <w:rFonts w:ascii="Times New Roman" w:hAnsi="Times New Roman" w:cs="Times New Roman"/>
                <w:color w:val="000000" w:themeColor="text1"/>
              </w:rPr>
              <w:t>00</w:t>
            </w: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F3216A">
              <w:rPr>
                <w:rFonts w:ascii="Times New Roman" w:hAnsi="Times New Roman" w:cs="Times New Roman"/>
                <w:color w:val="000000" w:themeColor="text1"/>
              </w:rPr>
              <w:t>]</w:t>
            </w:r>
          </w:p>
        </w:tc>
        <w:tc>
          <w:tcPr>
            <w:tcW w:w="1896" w:type="dxa"/>
          </w:tcPr>
          <w:p w14:paraId="044930FA" w14:textId="02ECF9D4" w:rsidR="00EE5DA0" w:rsidRDefault="00EE5DA0" w:rsidP="00D665F9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 xml:space="preserve">Remove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>Rotines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 xml:space="preserve"> – Remover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lang w:val="en-GB"/>
              </w:rPr>
              <w:t>Rotinas</w:t>
            </w:r>
            <w:proofErr w:type="spellEnd"/>
          </w:p>
        </w:tc>
        <w:tc>
          <w:tcPr>
            <w:tcW w:w="3586" w:type="dxa"/>
          </w:tcPr>
          <w:p w14:paraId="06E88B64" w14:textId="1520EEF4" w:rsidR="00EE5DA0" w:rsidRPr="00F3216A" w:rsidRDefault="00EE5DA0" w:rsidP="00D665F9">
            <w:pPr>
              <w:pStyle w:val="Assinatura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F3216A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Deverá ser possível 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remover</w:t>
            </w:r>
            <w:r w:rsidRPr="00F3216A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um agendamento para ligar ou desligar aquele dispositivo naquele dia/hora. </w:t>
            </w:r>
          </w:p>
        </w:tc>
        <w:tc>
          <w:tcPr>
            <w:tcW w:w="2466" w:type="dxa"/>
          </w:tcPr>
          <w:p w14:paraId="22382105" w14:textId="79985164" w:rsidR="00EE5DA0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Baixa</w:t>
            </w:r>
          </w:p>
        </w:tc>
      </w:tr>
    </w:tbl>
    <w:p w14:paraId="0412E087" w14:textId="77777777" w:rsidR="007F6F59" w:rsidRPr="00332DD0" w:rsidRDefault="007F6F59" w:rsidP="00CB6CFD">
      <w:pPr>
        <w:pStyle w:val="Assinatura"/>
        <w:ind w:left="0"/>
        <w:rPr>
          <w:color w:val="000000" w:themeColor="text1"/>
        </w:rPr>
      </w:pPr>
    </w:p>
    <w:p w14:paraId="1BA5B59A" w14:textId="77777777" w:rsidR="007F6F59" w:rsidRPr="00332DD0" w:rsidRDefault="007F6F59" w:rsidP="00CB6CFD">
      <w:pPr>
        <w:pStyle w:val="Assinatura"/>
        <w:ind w:left="0"/>
        <w:rPr>
          <w:color w:val="000000" w:themeColor="text1"/>
        </w:rPr>
      </w:pPr>
    </w:p>
    <w:p w14:paraId="61369CCE" w14:textId="77777777" w:rsidR="007F6F59" w:rsidRPr="00332DD0" w:rsidRDefault="007F6F59" w:rsidP="00CB6CFD">
      <w:pPr>
        <w:pStyle w:val="Assinatura"/>
        <w:ind w:left="0"/>
        <w:rPr>
          <w:color w:val="000000" w:themeColor="text1"/>
        </w:rPr>
      </w:pPr>
    </w:p>
    <w:p w14:paraId="02731ADB" w14:textId="77777777" w:rsidR="007F6F59" w:rsidRPr="00332DD0" w:rsidRDefault="007F6F59" w:rsidP="00CB6CFD">
      <w:pPr>
        <w:pStyle w:val="Assinatura"/>
        <w:ind w:left="0"/>
        <w:rPr>
          <w:color w:val="000000" w:themeColor="text1"/>
        </w:rPr>
      </w:pPr>
    </w:p>
    <w:p w14:paraId="3E3A3354" w14:textId="0DDCB940" w:rsidR="00CB6CFD" w:rsidRPr="002E550F" w:rsidRDefault="00CB6CFD" w:rsidP="00CB6CFD">
      <w:pPr>
        <w:pStyle w:val="Assinatura"/>
        <w:ind w:left="0"/>
        <w:rPr>
          <w:rFonts w:ascii="Times New Roman" w:hAnsi="Times New Roman" w:cs="Times New Roman"/>
          <w:color w:val="000000" w:themeColor="text1"/>
          <w:lang w:val="en-GB"/>
        </w:rPr>
      </w:pPr>
    </w:p>
    <w:p w14:paraId="67BB832C" w14:textId="24AC27F9" w:rsidR="002E550F" w:rsidRDefault="002E550F" w:rsidP="00165CCB">
      <w:pPr>
        <w:pStyle w:val="Ttulo1"/>
      </w:pPr>
      <w:bookmarkStart w:id="9" w:name="_Toc122214799"/>
      <w:r w:rsidRPr="002E550F">
        <w:t>Desenvolvimento da aplicação em Android Studio</w:t>
      </w:r>
      <w:bookmarkEnd w:id="9"/>
    </w:p>
    <w:p w14:paraId="7B864E1A" w14:textId="77777777" w:rsidR="00DD3C75" w:rsidRPr="00DD3C75" w:rsidRDefault="00DD3C75" w:rsidP="00DD3C75">
      <w:pPr>
        <w:ind w:left="0"/>
      </w:pPr>
    </w:p>
    <w:p w14:paraId="5887CBBF" w14:textId="6CA03992" w:rsidR="002E550F" w:rsidRDefault="002E550F" w:rsidP="00CB6CFD">
      <w:pPr>
        <w:pStyle w:val="Assinatura"/>
        <w:ind w:left="0"/>
        <w:rPr>
          <w:color w:val="000000" w:themeColor="text1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3"/>
        <w:gridCol w:w="2430"/>
        <w:gridCol w:w="5623"/>
      </w:tblGrid>
      <w:tr w:rsidR="002E550F" w14:paraId="522E4D4E" w14:textId="77777777" w:rsidTr="00352FED">
        <w:tc>
          <w:tcPr>
            <w:tcW w:w="0" w:type="auto"/>
            <w:gridSpan w:val="3"/>
          </w:tcPr>
          <w:p w14:paraId="699D4A0A" w14:textId="45BD87F0" w:rsidR="002E550F" w:rsidRPr="00352FED" w:rsidRDefault="007F772F" w:rsidP="007F772F">
            <w:pPr>
              <w:pStyle w:val="Assinatura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Passo: </w:t>
            </w:r>
            <w:r w:rsidR="002E550F"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Criação das </w:t>
            </w:r>
            <w:proofErr w:type="spellStart"/>
            <w:r w:rsidR="002E550F"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Views</w:t>
            </w:r>
            <w:proofErr w:type="spellEnd"/>
            <w:r w:rsidR="002E550F"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(</w:t>
            </w:r>
            <w:proofErr w:type="spellStart"/>
            <w:r w:rsidR="002E550F"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Mockups</w:t>
            </w:r>
            <w:proofErr w:type="spellEnd"/>
            <w:r w:rsidR="002E550F"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) em Jetpack Composse</w:t>
            </w:r>
          </w:p>
        </w:tc>
      </w:tr>
      <w:tr w:rsidR="002E550F" w14:paraId="7F28C54D" w14:textId="77777777" w:rsidTr="00352FED">
        <w:tc>
          <w:tcPr>
            <w:tcW w:w="0" w:type="auto"/>
          </w:tcPr>
          <w:p w14:paraId="555883D9" w14:textId="2DC1868A" w:rsidR="002E550F" w:rsidRPr="00352FED" w:rsidRDefault="002E550F" w:rsidP="002E550F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Requisitos </w:t>
            </w:r>
          </w:p>
        </w:tc>
        <w:tc>
          <w:tcPr>
            <w:tcW w:w="0" w:type="auto"/>
          </w:tcPr>
          <w:p w14:paraId="3FC705DB" w14:textId="54756033" w:rsidR="002E550F" w:rsidRPr="00352FED" w:rsidRDefault="002E550F" w:rsidP="002E550F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Implementado</w:t>
            </w:r>
          </w:p>
        </w:tc>
        <w:tc>
          <w:tcPr>
            <w:tcW w:w="0" w:type="auto"/>
          </w:tcPr>
          <w:p w14:paraId="51387D39" w14:textId="2EEF968C" w:rsidR="002E550F" w:rsidRPr="00352FED" w:rsidRDefault="007F772F" w:rsidP="002E550F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Observações</w:t>
            </w:r>
          </w:p>
        </w:tc>
      </w:tr>
      <w:tr w:rsidR="002E550F" w14:paraId="19BAE769" w14:textId="77777777" w:rsidTr="00352FED">
        <w:tc>
          <w:tcPr>
            <w:tcW w:w="0" w:type="auto"/>
          </w:tcPr>
          <w:p w14:paraId="5A2613C1" w14:textId="2BC5C48D" w:rsidR="002E550F" w:rsidRPr="00352FED" w:rsidRDefault="002E550F" w:rsidP="002E550F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[RF_L_001]</w:t>
            </w:r>
          </w:p>
        </w:tc>
        <w:tc>
          <w:tcPr>
            <w:tcW w:w="0" w:type="auto"/>
          </w:tcPr>
          <w:p w14:paraId="01D0CBD4" w14:textId="7E699E7D" w:rsidR="002E550F" w:rsidRPr="00352FED" w:rsidRDefault="007F772F" w:rsidP="002E550F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Ok </w:t>
            </w:r>
          </w:p>
        </w:tc>
        <w:tc>
          <w:tcPr>
            <w:tcW w:w="0" w:type="auto"/>
          </w:tcPr>
          <w:p w14:paraId="42282908" w14:textId="77777777" w:rsidR="002E550F" w:rsidRPr="00352FED" w:rsidRDefault="002E550F" w:rsidP="002E550F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2E550F" w14:paraId="3A6799F6" w14:textId="77777777" w:rsidTr="00352FED">
        <w:tc>
          <w:tcPr>
            <w:tcW w:w="0" w:type="auto"/>
          </w:tcPr>
          <w:p w14:paraId="324C66E9" w14:textId="5D1219A1" w:rsidR="002E550F" w:rsidRPr="00352FED" w:rsidRDefault="002E550F" w:rsidP="002E550F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[RF_L_002]</w:t>
            </w:r>
          </w:p>
        </w:tc>
        <w:tc>
          <w:tcPr>
            <w:tcW w:w="0" w:type="auto"/>
          </w:tcPr>
          <w:p w14:paraId="3814C23A" w14:textId="29C19A7F" w:rsidR="002E550F" w:rsidRPr="00352FED" w:rsidRDefault="007F772F" w:rsidP="002E550F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Ok </w:t>
            </w:r>
          </w:p>
        </w:tc>
        <w:tc>
          <w:tcPr>
            <w:tcW w:w="0" w:type="auto"/>
          </w:tcPr>
          <w:p w14:paraId="0F6BECC9" w14:textId="77777777" w:rsidR="002E550F" w:rsidRPr="00352FED" w:rsidRDefault="002E550F" w:rsidP="002E550F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2E550F" w14:paraId="4E137496" w14:textId="77777777" w:rsidTr="00352FED">
        <w:tc>
          <w:tcPr>
            <w:tcW w:w="0" w:type="auto"/>
          </w:tcPr>
          <w:p w14:paraId="4CAC519D" w14:textId="4495CED2" w:rsidR="002E550F" w:rsidRPr="00352FED" w:rsidRDefault="002E550F" w:rsidP="002E550F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[RF_D_001]</w:t>
            </w:r>
          </w:p>
        </w:tc>
        <w:tc>
          <w:tcPr>
            <w:tcW w:w="0" w:type="auto"/>
          </w:tcPr>
          <w:p w14:paraId="09C3E33B" w14:textId="6D81CD8A" w:rsidR="002E550F" w:rsidRPr="00352FED" w:rsidRDefault="007F772F" w:rsidP="002E550F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OK</w:t>
            </w:r>
          </w:p>
        </w:tc>
        <w:tc>
          <w:tcPr>
            <w:tcW w:w="0" w:type="auto"/>
          </w:tcPr>
          <w:p w14:paraId="3AF11731" w14:textId="77777777" w:rsidR="002E550F" w:rsidRPr="00352FED" w:rsidRDefault="002E550F" w:rsidP="002E550F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7F772F" w14:paraId="117E8B1B" w14:textId="77777777" w:rsidTr="00352FED">
        <w:tc>
          <w:tcPr>
            <w:tcW w:w="0" w:type="auto"/>
          </w:tcPr>
          <w:p w14:paraId="104876AE" w14:textId="3EAB4195" w:rsidR="007F772F" w:rsidRPr="00352FED" w:rsidRDefault="007F772F" w:rsidP="002E550F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[RF_D_002]</w:t>
            </w:r>
          </w:p>
        </w:tc>
        <w:tc>
          <w:tcPr>
            <w:tcW w:w="0" w:type="auto"/>
          </w:tcPr>
          <w:p w14:paraId="46FD9853" w14:textId="327D8E7B" w:rsidR="007F772F" w:rsidRPr="00352FED" w:rsidRDefault="007F772F" w:rsidP="002E550F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OK </w:t>
            </w:r>
          </w:p>
        </w:tc>
        <w:tc>
          <w:tcPr>
            <w:tcW w:w="0" w:type="auto"/>
          </w:tcPr>
          <w:p w14:paraId="09C97AF4" w14:textId="77777777" w:rsidR="007F772F" w:rsidRPr="00352FED" w:rsidRDefault="007F772F" w:rsidP="002E550F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7F772F" w14:paraId="31F802B1" w14:textId="77777777" w:rsidTr="00352FED">
        <w:tc>
          <w:tcPr>
            <w:tcW w:w="0" w:type="auto"/>
          </w:tcPr>
          <w:p w14:paraId="1ABD9220" w14:textId="5EEDAC8D" w:rsidR="007F772F" w:rsidRPr="00352FED" w:rsidRDefault="007F772F" w:rsidP="002E550F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[RF_D_003]</w:t>
            </w:r>
          </w:p>
        </w:tc>
        <w:tc>
          <w:tcPr>
            <w:tcW w:w="0" w:type="auto"/>
          </w:tcPr>
          <w:p w14:paraId="759B8A4C" w14:textId="7A02D7F6" w:rsidR="007F772F" w:rsidRPr="00352FED" w:rsidRDefault="007F772F" w:rsidP="002E550F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</w:t>
            </w:r>
          </w:p>
        </w:tc>
        <w:tc>
          <w:tcPr>
            <w:tcW w:w="0" w:type="auto"/>
          </w:tcPr>
          <w:p w14:paraId="6B157A0C" w14:textId="3B2A1918" w:rsidR="007F772F" w:rsidRPr="00352FED" w:rsidRDefault="007F772F" w:rsidP="002E550F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 xml:space="preserve">Falta adicionar um botão onde seja possível eliminar um </w:t>
            </w:r>
            <w:proofErr w:type="spellStart"/>
            <w:r w:rsidRPr="00352FE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>device</w:t>
            </w:r>
            <w:proofErr w:type="spellEnd"/>
            <w:r w:rsidRPr="00352FE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 xml:space="preserve"> e onde apareça </w:t>
            </w:r>
            <w:proofErr w:type="gramStart"/>
            <w:r w:rsidRPr="00352FE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>um toast</w:t>
            </w:r>
            <w:proofErr w:type="gramEnd"/>
            <w:r w:rsidRPr="00352FE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 xml:space="preserve"> com a informação de eliminado com sucesso. </w:t>
            </w:r>
          </w:p>
        </w:tc>
      </w:tr>
      <w:tr w:rsidR="007F772F" w14:paraId="69A98585" w14:textId="77777777" w:rsidTr="00352FED">
        <w:tc>
          <w:tcPr>
            <w:tcW w:w="0" w:type="auto"/>
          </w:tcPr>
          <w:p w14:paraId="79A29BCA" w14:textId="27742E10" w:rsidR="007F772F" w:rsidRPr="00352FED" w:rsidRDefault="007F772F" w:rsidP="002E550F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[RF_D_004]</w:t>
            </w:r>
          </w:p>
        </w:tc>
        <w:tc>
          <w:tcPr>
            <w:tcW w:w="0" w:type="auto"/>
          </w:tcPr>
          <w:p w14:paraId="6E3F8380" w14:textId="14AB921A" w:rsidR="007F772F" w:rsidRPr="00352FED" w:rsidRDefault="007F772F" w:rsidP="002E550F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OK</w:t>
            </w:r>
          </w:p>
        </w:tc>
        <w:tc>
          <w:tcPr>
            <w:tcW w:w="0" w:type="auto"/>
          </w:tcPr>
          <w:p w14:paraId="15A4ADBA" w14:textId="77777777" w:rsidR="007F772F" w:rsidRPr="00352FED" w:rsidRDefault="007F772F" w:rsidP="002E550F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7F772F" w14:paraId="72363E0D" w14:textId="77777777" w:rsidTr="00352FED">
        <w:tc>
          <w:tcPr>
            <w:tcW w:w="0" w:type="auto"/>
          </w:tcPr>
          <w:p w14:paraId="54031451" w14:textId="791A8D3F" w:rsidR="007F772F" w:rsidRPr="00352FED" w:rsidRDefault="007F772F" w:rsidP="002E550F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[RF_D_005]</w:t>
            </w:r>
          </w:p>
        </w:tc>
        <w:tc>
          <w:tcPr>
            <w:tcW w:w="0" w:type="auto"/>
          </w:tcPr>
          <w:p w14:paraId="152F4FCE" w14:textId="1B865191" w:rsidR="007F772F" w:rsidRPr="00352FED" w:rsidRDefault="007F772F" w:rsidP="002E550F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 </w:t>
            </w:r>
          </w:p>
        </w:tc>
        <w:tc>
          <w:tcPr>
            <w:tcW w:w="0" w:type="auto"/>
          </w:tcPr>
          <w:p w14:paraId="53154649" w14:textId="437B4330" w:rsidR="007F772F" w:rsidRPr="00DD50C4" w:rsidRDefault="00DD50C4" w:rsidP="002E550F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</w:pPr>
            <w:r w:rsidRPr="00DD5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 xml:space="preserve">Falta adicionar um botão onde seja possível aparecer uma janela para editar informação sobre o nome do </w:t>
            </w:r>
            <w:proofErr w:type="spellStart"/>
            <w:r w:rsidRPr="00DD5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>device</w:t>
            </w:r>
            <w:proofErr w:type="spellEnd"/>
            <w:r w:rsidRPr="00DD50C4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 xml:space="preserve">. </w:t>
            </w:r>
          </w:p>
        </w:tc>
      </w:tr>
      <w:tr w:rsidR="007F772F" w14:paraId="0CD71C11" w14:textId="77777777" w:rsidTr="00352FED">
        <w:tc>
          <w:tcPr>
            <w:tcW w:w="0" w:type="auto"/>
          </w:tcPr>
          <w:p w14:paraId="68662787" w14:textId="28EF70FA" w:rsidR="007F772F" w:rsidRPr="00352FED" w:rsidRDefault="007F772F" w:rsidP="002E550F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[RF_D_006]</w:t>
            </w:r>
          </w:p>
        </w:tc>
        <w:tc>
          <w:tcPr>
            <w:tcW w:w="0" w:type="auto"/>
          </w:tcPr>
          <w:p w14:paraId="32075131" w14:textId="6757563F" w:rsidR="007F772F" w:rsidRPr="00352FED" w:rsidRDefault="007F772F" w:rsidP="002E550F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 </w:t>
            </w:r>
          </w:p>
        </w:tc>
        <w:tc>
          <w:tcPr>
            <w:tcW w:w="0" w:type="auto"/>
          </w:tcPr>
          <w:p w14:paraId="5DC294E6" w14:textId="77777777" w:rsidR="007F772F" w:rsidRPr="00352FED" w:rsidRDefault="007F772F" w:rsidP="002E550F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7F772F" w14:paraId="5486D358" w14:textId="77777777" w:rsidTr="00352FED">
        <w:tc>
          <w:tcPr>
            <w:tcW w:w="0" w:type="auto"/>
          </w:tcPr>
          <w:p w14:paraId="1967617C" w14:textId="15B9586C" w:rsidR="007F772F" w:rsidRPr="00352FED" w:rsidRDefault="007F772F" w:rsidP="002E550F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[RF_WF_001]</w:t>
            </w:r>
          </w:p>
        </w:tc>
        <w:tc>
          <w:tcPr>
            <w:tcW w:w="0" w:type="auto"/>
          </w:tcPr>
          <w:p w14:paraId="2E1399E8" w14:textId="388883FE" w:rsidR="007F772F" w:rsidRPr="00352FED" w:rsidRDefault="00352FED" w:rsidP="002E550F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 </w:t>
            </w:r>
          </w:p>
        </w:tc>
        <w:tc>
          <w:tcPr>
            <w:tcW w:w="0" w:type="auto"/>
          </w:tcPr>
          <w:p w14:paraId="4104142D" w14:textId="7375AC4E" w:rsidR="007F772F" w:rsidRPr="00352FED" w:rsidRDefault="00352FED" w:rsidP="002E550F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>Esta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>view</w:t>
            </w:r>
            <w:proofErr w:type="spellEnd"/>
            <w:r w:rsidRPr="00352FE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 xml:space="preserve"> apesar de ser necessária numa aplicação real, para este caso a comunicação será feita por uma API </w:t>
            </w:r>
            <w:proofErr w:type="spellStart"/>
            <w:r w:rsidRPr="00352FE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>Rest</w:t>
            </w:r>
            <w:proofErr w:type="spellEnd"/>
            <w:r w:rsidRPr="00352FE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 xml:space="preserve"> disponibilizada pelo docente, logo não faz sentido ser implementada. </w:t>
            </w:r>
          </w:p>
        </w:tc>
      </w:tr>
      <w:tr w:rsidR="007F772F" w14:paraId="0D54C009" w14:textId="77777777" w:rsidTr="00352FED">
        <w:tc>
          <w:tcPr>
            <w:tcW w:w="0" w:type="auto"/>
          </w:tcPr>
          <w:p w14:paraId="2D21C2A5" w14:textId="5D062551" w:rsidR="007F772F" w:rsidRPr="00352FED" w:rsidRDefault="007F772F" w:rsidP="002E550F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[RF_G_001]</w:t>
            </w:r>
          </w:p>
        </w:tc>
        <w:tc>
          <w:tcPr>
            <w:tcW w:w="0" w:type="auto"/>
          </w:tcPr>
          <w:p w14:paraId="0334ED7E" w14:textId="193FB99E" w:rsidR="007F772F" w:rsidRPr="00352FED" w:rsidRDefault="007F772F" w:rsidP="002E550F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Ok</w:t>
            </w:r>
          </w:p>
        </w:tc>
        <w:tc>
          <w:tcPr>
            <w:tcW w:w="0" w:type="auto"/>
          </w:tcPr>
          <w:p w14:paraId="20879B12" w14:textId="77777777" w:rsidR="007F772F" w:rsidRPr="00352FED" w:rsidRDefault="007F772F" w:rsidP="002E550F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352FED" w14:paraId="6FA1FDEC" w14:textId="77777777" w:rsidTr="00352FED">
        <w:tc>
          <w:tcPr>
            <w:tcW w:w="0" w:type="auto"/>
          </w:tcPr>
          <w:p w14:paraId="5CB08C74" w14:textId="7AF307AE" w:rsidR="00352FED" w:rsidRPr="00352FED" w:rsidRDefault="00352FED" w:rsidP="00352FED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[RF_G_002]</w:t>
            </w:r>
          </w:p>
        </w:tc>
        <w:tc>
          <w:tcPr>
            <w:tcW w:w="0" w:type="auto"/>
          </w:tcPr>
          <w:p w14:paraId="7C092B3C" w14:textId="0B21D47C" w:rsidR="00352FED" w:rsidRPr="00352FED" w:rsidRDefault="00352FED" w:rsidP="00352FED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</w:t>
            </w:r>
          </w:p>
        </w:tc>
        <w:tc>
          <w:tcPr>
            <w:tcW w:w="0" w:type="auto"/>
          </w:tcPr>
          <w:p w14:paraId="06CC889F" w14:textId="1AAC958A" w:rsidR="00352FED" w:rsidRPr="00352FED" w:rsidRDefault="00352FED" w:rsidP="00352FED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 xml:space="preserve">Falta adicionar um botão onde seja possível eliminar um 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>grupo ou divisória</w:t>
            </w:r>
            <w:r w:rsidRPr="00352FE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 xml:space="preserve"> e onde apareça </w:t>
            </w:r>
            <w:proofErr w:type="gramStart"/>
            <w:r w:rsidRPr="00352FE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>um toast</w:t>
            </w:r>
            <w:proofErr w:type="gramEnd"/>
            <w:r w:rsidRPr="00352FE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 xml:space="preserve"> com a informação de eliminado com sucesso. </w:t>
            </w:r>
          </w:p>
        </w:tc>
      </w:tr>
      <w:tr w:rsidR="00352FED" w14:paraId="67598B26" w14:textId="77777777" w:rsidTr="00352FED">
        <w:tc>
          <w:tcPr>
            <w:tcW w:w="0" w:type="auto"/>
          </w:tcPr>
          <w:p w14:paraId="189BE29B" w14:textId="0281B5BB" w:rsidR="00352FED" w:rsidRPr="00352FED" w:rsidRDefault="00352FED" w:rsidP="00352FED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[RF_G_003]</w:t>
            </w:r>
          </w:p>
        </w:tc>
        <w:tc>
          <w:tcPr>
            <w:tcW w:w="0" w:type="auto"/>
          </w:tcPr>
          <w:p w14:paraId="2F51168C" w14:textId="26210C87" w:rsidR="00352FED" w:rsidRPr="00352FED" w:rsidRDefault="00352FED" w:rsidP="00352FED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</w:t>
            </w:r>
          </w:p>
        </w:tc>
        <w:tc>
          <w:tcPr>
            <w:tcW w:w="0" w:type="auto"/>
          </w:tcPr>
          <w:p w14:paraId="54DAC237" w14:textId="02B15F20" w:rsidR="00352FED" w:rsidRPr="00352FED" w:rsidRDefault="00352FED" w:rsidP="00352FED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 xml:space="preserve">Falta adicionar um botão onde seja possível 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>editar informações de</w:t>
            </w:r>
            <w:r w:rsidRPr="00352FE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 xml:space="preserve"> um 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>grupo ou divisória</w:t>
            </w:r>
            <w:r w:rsidRPr="00352FE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 xml:space="preserve"> e onde apareça </w:t>
            </w:r>
            <w:proofErr w:type="gramStart"/>
            <w:r w:rsidRPr="00352FE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>um toast</w:t>
            </w:r>
            <w:proofErr w:type="gramEnd"/>
            <w:r w:rsidRPr="00352FE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 xml:space="preserve"> com a informação de </w:t>
            </w: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>editado</w:t>
            </w:r>
            <w:r w:rsidRPr="00352FE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 xml:space="preserve"> com sucesso.</w:t>
            </w:r>
          </w:p>
        </w:tc>
      </w:tr>
      <w:tr w:rsidR="00352FED" w14:paraId="6AD5D379" w14:textId="77777777" w:rsidTr="00352FED">
        <w:tc>
          <w:tcPr>
            <w:tcW w:w="0" w:type="auto"/>
          </w:tcPr>
          <w:p w14:paraId="0F74F94E" w14:textId="4EE56180" w:rsidR="00352FED" w:rsidRPr="00352FED" w:rsidRDefault="00352FED" w:rsidP="00352FED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[RF_G_004]</w:t>
            </w:r>
          </w:p>
        </w:tc>
        <w:tc>
          <w:tcPr>
            <w:tcW w:w="0" w:type="auto"/>
          </w:tcPr>
          <w:p w14:paraId="158CE9C0" w14:textId="156316F3" w:rsidR="00352FED" w:rsidRPr="00352FED" w:rsidRDefault="00352FED" w:rsidP="00352FED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Ok </w:t>
            </w:r>
          </w:p>
        </w:tc>
        <w:tc>
          <w:tcPr>
            <w:tcW w:w="0" w:type="auto"/>
          </w:tcPr>
          <w:p w14:paraId="59F01801" w14:textId="77777777" w:rsidR="00352FED" w:rsidRPr="00352FED" w:rsidRDefault="00352FED" w:rsidP="00352FED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352FED" w14:paraId="0C197D60" w14:textId="77777777" w:rsidTr="00352FED">
        <w:tc>
          <w:tcPr>
            <w:tcW w:w="0" w:type="auto"/>
          </w:tcPr>
          <w:p w14:paraId="24A177CE" w14:textId="172B9822" w:rsidR="00352FED" w:rsidRPr="00352FED" w:rsidRDefault="00352FED" w:rsidP="00352FED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[RF_R_001]</w:t>
            </w:r>
          </w:p>
        </w:tc>
        <w:tc>
          <w:tcPr>
            <w:tcW w:w="0" w:type="auto"/>
          </w:tcPr>
          <w:p w14:paraId="617DE4CD" w14:textId="489D9DA7" w:rsidR="00352FED" w:rsidRPr="00352FED" w:rsidRDefault="00352FED" w:rsidP="00352FED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Ok</w:t>
            </w:r>
          </w:p>
        </w:tc>
        <w:tc>
          <w:tcPr>
            <w:tcW w:w="0" w:type="auto"/>
          </w:tcPr>
          <w:p w14:paraId="35BF6F31" w14:textId="77777777" w:rsidR="00352FED" w:rsidRPr="00352FED" w:rsidRDefault="00352FED" w:rsidP="00352FED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352FED" w14:paraId="799B247A" w14:textId="77777777" w:rsidTr="00352FED">
        <w:tc>
          <w:tcPr>
            <w:tcW w:w="0" w:type="auto"/>
          </w:tcPr>
          <w:p w14:paraId="146985E2" w14:textId="0AC20C05" w:rsidR="00352FED" w:rsidRPr="00352FED" w:rsidRDefault="00352FED" w:rsidP="00352FED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[RF_R_002]</w:t>
            </w:r>
          </w:p>
        </w:tc>
        <w:tc>
          <w:tcPr>
            <w:tcW w:w="0" w:type="auto"/>
          </w:tcPr>
          <w:p w14:paraId="2F41DC23" w14:textId="44DBF26B" w:rsidR="00352FED" w:rsidRPr="00352FED" w:rsidRDefault="00352FED" w:rsidP="00352FED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 </w:t>
            </w:r>
          </w:p>
        </w:tc>
        <w:tc>
          <w:tcPr>
            <w:tcW w:w="0" w:type="auto"/>
          </w:tcPr>
          <w:p w14:paraId="0CA6E490" w14:textId="4637DC55" w:rsidR="00352FED" w:rsidRPr="00352FED" w:rsidRDefault="00352FED" w:rsidP="00352FED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>Prioridade Baixa</w:t>
            </w:r>
          </w:p>
        </w:tc>
      </w:tr>
      <w:tr w:rsidR="00352FED" w14:paraId="0CAEF32B" w14:textId="77777777" w:rsidTr="00352FED">
        <w:tc>
          <w:tcPr>
            <w:tcW w:w="0" w:type="auto"/>
          </w:tcPr>
          <w:p w14:paraId="2D263F81" w14:textId="6785DC41" w:rsidR="00352FED" w:rsidRPr="00352FED" w:rsidRDefault="00352FED" w:rsidP="00352FED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[RF_R_003]</w:t>
            </w:r>
          </w:p>
        </w:tc>
        <w:tc>
          <w:tcPr>
            <w:tcW w:w="0" w:type="auto"/>
          </w:tcPr>
          <w:p w14:paraId="2F5F06C4" w14:textId="05C29F77" w:rsidR="00352FED" w:rsidRPr="00352FED" w:rsidRDefault="00352FED" w:rsidP="00352FED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 </w:t>
            </w:r>
          </w:p>
        </w:tc>
        <w:tc>
          <w:tcPr>
            <w:tcW w:w="0" w:type="auto"/>
          </w:tcPr>
          <w:p w14:paraId="6B934AF1" w14:textId="599E5429" w:rsidR="00352FED" w:rsidRPr="00352FED" w:rsidRDefault="00352FED" w:rsidP="00352FED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>Prioridade Baixa</w:t>
            </w:r>
          </w:p>
        </w:tc>
      </w:tr>
    </w:tbl>
    <w:p w14:paraId="57A63E2A" w14:textId="1807DB07" w:rsidR="007F772F" w:rsidRPr="002E550F" w:rsidRDefault="007F772F" w:rsidP="007F772F">
      <w:pPr>
        <w:pStyle w:val="Assinatura"/>
        <w:ind w:left="0"/>
        <w:rPr>
          <w:color w:val="000000" w:themeColor="text1"/>
        </w:rPr>
      </w:pPr>
    </w:p>
    <w:p w14:paraId="7297AF38" w14:textId="4029EA49" w:rsidR="00203F4B" w:rsidRPr="002E550F" w:rsidRDefault="00203F4B" w:rsidP="00A6783B">
      <w:pPr>
        <w:pStyle w:val="Assinatura"/>
        <w:rPr>
          <w:color w:val="000000" w:themeColor="text1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403"/>
        <w:gridCol w:w="2430"/>
        <w:gridCol w:w="2556"/>
      </w:tblGrid>
      <w:tr w:rsidR="00352FED" w14:paraId="5100FBA2" w14:textId="77777777" w:rsidTr="006835EF">
        <w:trPr>
          <w:jc w:val="center"/>
        </w:trPr>
        <w:tc>
          <w:tcPr>
            <w:tcW w:w="0" w:type="auto"/>
            <w:gridSpan w:val="3"/>
          </w:tcPr>
          <w:p w14:paraId="02A00C35" w14:textId="5BB2FDA0" w:rsidR="00352FED" w:rsidRPr="00352FED" w:rsidRDefault="00352FED" w:rsidP="00DD50C4">
            <w:pPr>
              <w:pStyle w:val="Assinatura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Passo: </w:t>
            </w:r>
            <w:r w:rsidR="00DD50C4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Implementação do </w:t>
            </w:r>
            <w:proofErr w:type="spellStart"/>
            <w:r w:rsidR="00DD50C4">
              <w:rPr>
                <w:rFonts w:ascii="Times New Roman" w:hAnsi="Times New Roman" w:cs="Times New Roman"/>
                <w:color w:val="000000" w:themeColor="text1"/>
                <w:szCs w:val="24"/>
              </w:rPr>
              <w:t>Room</w:t>
            </w:r>
            <w:proofErr w:type="spellEnd"/>
          </w:p>
        </w:tc>
      </w:tr>
      <w:tr w:rsidR="00352FED" w14:paraId="2208EBB6" w14:textId="77777777" w:rsidTr="006835EF">
        <w:trPr>
          <w:jc w:val="center"/>
        </w:trPr>
        <w:tc>
          <w:tcPr>
            <w:tcW w:w="0" w:type="auto"/>
          </w:tcPr>
          <w:p w14:paraId="2DC26067" w14:textId="77777777" w:rsidR="00352FED" w:rsidRPr="00352FED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Requisitos </w:t>
            </w:r>
          </w:p>
        </w:tc>
        <w:tc>
          <w:tcPr>
            <w:tcW w:w="0" w:type="auto"/>
          </w:tcPr>
          <w:p w14:paraId="14F92524" w14:textId="77777777" w:rsidR="00352FED" w:rsidRPr="00352FED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Implementado</w:t>
            </w:r>
          </w:p>
        </w:tc>
        <w:tc>
          <w:tcPr>
            <w:tcW w:w="0" w:type="auto"/>
          </w:tcPr>
          <w:p w14:paraId="351281C3" w14:textId="77777777" w:rsidR="00352FED" w:rsidRPr="00352FED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Observações</w:t>
            </w:r>
          </w:p>
        </w:tc>
      </w:tr>
      <w:tr w:rsidR="00352FED" w14:paraId="3F826732" w14:textId="77777777" w:rsidTr="006835EF">
        <w:trPr>
          <w:jc w:val="center"/>
        </w:trPr>
        <w:tc>
          <w:tcPr>
            <w:tcW w:w="0" w:type="auto"/>
          </w:tcPr>
          <w:p w14:paraId="4B475EBD" w14:textId="77777777" w:rsidR="00352FED" w:rsidRPr="00352FED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[RF_L_001]</w:t>
            </w:r>
          </w:p>
        </w:tc>
        <w:tc>
          <w:tcPr>
            <w:tcW w:w="0" w:type="auto"/>
          </w:tcPr>
          <w:p w14:paraId="0C0A464A" w14:textId="00938D1D" w:rsidR="00352FED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Ok </w:t>
            </w:r>
          </w:p>
        </w:tc>
        <w:tc>
          <w:tcPr>
            <w:tcW w:w="0" w:type="auto"/>
          </w:tcPr>
          <w:p w14:paraId="01373F42" w14:textId="77777777" w:rsidR="00352FED" w:rsidRPr="00352FED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352FED" w14:paraId="223C06D8" w14:textId="77777777" w:rsidTr="006835EF">
        <w:trPr>
          <w:jc w:val="center"/>
        </w:trPr>
        <w:tc>
          <w:tcPr>
            <w:tcW w:w="0" w:type="auto"/>
          </w:tcPr>
          <w:p w14:paraId="08BDC70E" w14:textId="77777777" w:rsidR="00352FED" w:rsidRPr="00352FED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[RF_L_002]</w:t>
            </w:r>
          </w:p>
        </w:tc>
        <w:tc>
          <w:tcPr>
            <w:tcW w:w="0" w:type="auto"/>
          </w:tcPr>
          <w:p w14:paraId="738A1383" w14:textId="65CA3023" w:rsidR="00352FED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Ok </w:t>
            </w:r>
          </w:p>
        </w:tc>
        <w:tc>
          <w:tcPr>
            <w:tcW w:w="0" w:type="auto"/>
          </w:tcPr>
          <w:p w14:paraId="131B87F9" w14:textId="77777777" w:rsidR="00352FED" w:rsidRPr="00352FED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352FED" w14:paraId="2EE6ACD7" w14:textId="77777777" w:rsidTr="006835EF">
        <w:trPr>
          <w:jc w:val="center"/>
        </w:trPr>
        <w:tc>
          <w:tcPr>
            <w:tcW w:w="0" w:type="auto"/>
          </w:tcPr>
          <w:p w14:paraId="73DF4676" w14:textId="77777777" w:rsidR="00352FED" w:rsidRPr="00352FED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[RF_D_001]</w:t>
            </w:r>
          </w:p>
        </w:tc>
        <w:tc>
          <w:tcPr>
            <w:tcW w:w="0" w:type="auto"/>
          </w:tcPr>
          <w:p w14:paraId="579F0D55" w14:textId="0626261B" w:rsidR="00352FED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 </w:t>
            </w:r>
          </w:p>
        </w:tc>
        <w:tc>
          <w:tcPr>
            <w:tcW w:w="0" w:type="auto"/>
          </w:tcPr>
          <w:p w14:paraId="0BCF6873" w14:textId="77777777" w:rsidR="00352FED" w:rsidRPr="00352FED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352FED" w14:paraId="45B62179" w14:textId="77777777" w:rsidTr="006835EF">
        <w:trPr>
          <w:jc w:val="center"/>
        </w:trPr>
        <w:tc>
          <w:tcPr>
            <w:tcW w:w="0" w:type="auto"/>
          </w:tcPr>
          <w:p w14:paraId="62817C42" w14:textId="77777777" w:rsidR="00352FED" w:rsidRPr="00352FED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[RF_D_002]</w:t>
            </w:r>
          </w:p>
        </w:tc>
        <w:tc>
          <w:tcPr>
            <w:tcW w:w="0" w:type="auto"/>
          </w:tcPr>
          <w:p w14:paraId="1C88ED1C" w14:textId="1F07BC14" w:rsidR="00352FED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</w:t>
            </w:r>
          </w:p>
        </w:tc>
        <w:tc>
          <w:tcPr>
            <w:tcW w:w="0" w:type="auto"/>
          </w:tcPr>
          <w:p w14:paraId="4BFD0BAF" w14:textId="77777777" w:rsidR="00352FED" w:rsidRPr="00352FED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352FED" w14:paraId="71F0D625" w14:textId="77777777" w:rsidTr="006835EF">
        <w:trPr>
          <w:jc w:val="center"/>
        </w:trPr>
        <w:tc>
          <w:tcPr>
            <w:tcW w:w="0" w:type="auto"/>
          </w:tcPr>
          <w:p w14:paraId="772F042F" w14:textId="77777777" w:rsidR="00352FED" w:rsidRPr="00352FED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[RF_D_003]</w:t>
            </w:r>
          </w:p>
        </w:tc>
        <w:tc>
          <w:tcPr>
            <w:tcW w:w="0" w:type="auto"/>
          </w:tcPr>
          <w:p w14:paraId="61C0681F" w14:textId="546ED5DD" w:rsidR="00352FED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</w:t>
            </w:r>
          </w:p>
        </w:tc>
        <w:tc>
          <w:tcPr>
            <w:tcW w:w="0" w:type="auto"/>
          </w:tcPr>
          <w:p w14:paraId="2D676094" w14:textId="38586E6A" w:rsidR="00352FED" w:rsidRPr="00352FED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</w:pPr>
          </w:p>
        </w:tc>
      </w:tr>
      <w:tr w:rsidR="00352FED" w14:paraId="41F32628" w14:textId="77777777" w:rsidTr="006835EF">
        <w:trPr>
          <w:jc w:val="center"/>
        </w:trPr>
        <w:tc>
          <w:tcPr>
            <w:tcW w:w="0" w:type="auto"/>
          </w:tcPr>
          <w:p w14:paraId="3F54351D" w14:textId="77777777" w:rsidR="00352FED" w:rsidRPr="00352FED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[RF_D_004]</w:t>
            </w:r>
          </w:p>
        </w:tc>
        <w:tc>
          <w:tcPr>
            <w:tcW w:w="0" w:type="auto"/>
          </w:tcPr>
          <w:p w14:paraId="1C867420" w14:textId="2C1BC64D" w:rsidR="00352FED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</w:t>
            </w:r>
          </w:p>
        </w:tc>
        <w:tc>
          <w:tcPr>
            <w:tcW w:w="0" w:type="auto"/>
          </w:tcPr>
          <w:p w14:paraId="6D21BA40" w14:textId="77777777" w:rsidR="00352FED" w:rsidRPr="00352FED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352FED" w14:paraId="75AE1E5D" w14:textId="77777777" w:rsidTr="006835EF">
        <w:trPr>
          <w:jc w:val="center"/>
        </w:trPr>
        <w:tc>
          <w:tcPr>
            <w:tcW w:w="0" w:type="auto"/>
          </w:tcPr>
          <w:p w14:paraId="280B9E94" w14:textId="77777777" w:rsidR="00352FED" w:rsidRPr="00352FED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[RF_D_005]</w:t>
            </w:r>
          </w:p>
        </w:tc>
        <w:tc>
          <w:tcPr>
            <w:tcW w:w="0" w:type="auto"/>
          </w:tcPr>
          <w:p w14:paraId="60CF69A2" w14:textId="7F1FE565" w:rsidR="00352FED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</w:t>
            </w:r>
          </w:p>
        </w:tc>
        <w:tc>
          <w:tcPr>
            <w:tcW w:w="0" w:type="auto"/>
          </w:tcPr>
          <w:p w14:paraId="10144BD7" w14:textId="77777777" w:rsidR="00352FED" w:rsidRPr="00352FED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352FED" w14:paraId="11A44E17" w14:textId="77777777" w:rsidTr="006835EF">
        <w:trPr>
          <w:jc w:val="center"/>
        </w:trPr>
        <w:tc>
          <w:tcPr>
            <w:tcW w:w="0" w:type="auto"/>
          </w:tcPr>
          <w:p w14:paraId="33CFDCE2" w14:textId="77777777" w:rsidR="00352FED" w:rsidRPr="00352FED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[RF_D_006]</w:t>
            </w:r>
          </w:p>
        </w:tc>
        <w:tc>
          <w:tcPr>
            <w:tcW w:w="0" w:type="auto"/>
          </w:tcPr>
          <w:p w14:paraId="485990C2" w14:textId="6671E13E" w:rsidR="00352FED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</w:t>
            </w:r>
          </w:p>
        </w:tc>
        <w:tc>
          <w:tcPr>
            <w:tcW w:w="0" w:type="auto"/>
          </w:tcPr>
          <w:p w14:paraId="2F134755" w14:textId="77777777" w:rsidR="00352FED" w:rsidRPr="00352FED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352FED" w14:paraId="353CB33E" w14:textId="77777777" w:rsidTr="006835EF">
        <w:trPr>
          <w:jc w:val="center"/>
        </w:trPr>
        <w:tc>
          <w:tcPr>
            <w:tcW w:w="0" w:type="auto"/>
          </w:tcPr>
          <w:p w14:paraId="67548366" w14:textId="77777777" w:rsidR="00352FED" w:rsidRPr="00352FED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[RF_WF_001]</w:t>
            </w:r>
          </w:p>
        </w:tc>
        <w:tc>
          <w:tcPr>
            <w:tcW w:w="0" w:type="auto"/>
          </w:tcPr>
          <w:p w14:paraId="3041BEFD" w14:textId="29AF3D7E" w:rsidR="00352FED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</w:t>
            </w:r>
          </w:p>
        </w:tc>
        <w:tc>
          <w:tcPr>
            <w:tcW w:w="0" w:type="auto"/>
          </w:tcPr>
          <w:p w14:paraId="6548CF11" w14:textId="29E02436" w:rsidR="00352FED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>N/A</w:t>
            </w:r>
          </w:p>
        </w:tc>
      </w:tr>
      <w:tr w:rsidR="00352FED" w14:paraId="0AC729FC" w14:textId="77777777" w:rsidTr="006835EF">
        <w:trPr>
          <w:jc w:val="center"/>
        </w:trPr>
        <w:tc>
          <w:tcPr>
            <w:tcW w:w="0" w:type="auto"/>
          </w:tcPr>
          <w:p w14:paraId="74B512DC" w14:textId="77777777" w:rsidR="00352FED" w:rsidRPr="00352FED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[RF_G_001]</w:t>
            </w:r>
          </w:p>
        </w:tc>
        <w:tc>
          <w:tcPr>
            <w:tcW w:w="0" w:type="auto"/>
          </w:tcPr>
          <w:p w14:paraId="61A16ABF" w14:textId="7F841433" w:rsidR="00352FED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</w:t>
            </w:r>
          </w:p>
        </w:tc>
        <w:tc>
          <w:tcPr>
            <w:tcW w:w="0" w:type="auto"/>
          </w:tcPr>
          <w:p w14:paraId="0888FFBA" w14:textId="77777777" w:rsidR="00352FED" w:rsidRPr="00352FED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352FED" w14:paraId="500ED016" w14:textId="77777777" w:rsidTr="006835EF">
        <w:trPr>
          <w:jc w:val="center"/>
        </w:trPr>
        <w:tc>
          <w:tcPr>
            <w:tcW w:w="0" w:type="auto"/>
          </w:tcPr>
          <w:p w14:paraId="15A270DB" w14:textId="77777777" w:rsidR="00352FED" w:rsidRPr="00352FED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[RF_G_002]</w:t>
            </w:r>
          </w:p>
        </w:tc>
        <w:tc>
          <w:tcPr>
            <w:tcW w:w="0" w:type="auto"/>
          </w:tcPr>
          <w:p w14:paraId="13D03FE7" w14:textId="453BFC2A" w:rsidR="00352FED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</w:t>
            </w:r>
          </w:p>
        </w:tc>
        <w:tc>
          <w:tcPr>
            <w:tcW w:w="0" w:type="auto"/>
          </w:tcPr>
          <w:p w14:paraId="37303931" w14:textId="5247844B" w:rsidR="00352FED" w:rsidRPr="00352FED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352FED" w14:paraId="36AD5C86" w14:textId="77777777" w:rsidTr="006835EF">
        <w:trPr>
          <w:jc w:val="center"/>
        </w:trPr>
        <w:tc>
          <w:tcPr>
            <w:tcW w:w="0" w:type="auto"/>
          </w:tcPr>
          <w:p w14:paraId="6351BA2D" w14:textId="77777777" w:rsidR="00352FED" w:rsidRPr="00352FED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[RF_G_003]</w:t>
            </w:r>
          </w:p>
        </w:tc>
        <w:tc>
          <w:tcPr>
            <w:tcW w:w="0" w:type="auto"/>
          </w:tcPr>
          <w:p w14:paraId="5160368D" w14:textId="69B00823" w:rsidR="00352FED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</w:t>
            </w:r>
          </w:p>
        </w:tc>
        <w:tc>
          <w:tcPr>
            <w:tcW w:w="0" w:type="auto"/>
          </w:tcPr>
          <w:p w14:paraId="73198FC5" w14:textId="1CAB222A" w:rsidR="00352FED" w:rsidRPr="00352FED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352FED" w14:paraId="4666A0D3" w14:textId="77777777" w:rsidTr="006835EF">
        <w:trPr>
          <w:jc w:val="center"/>
        </w:trPr>
        <w:tc>
          <w:tcPr>
            <w:tcW w:w="0" w:type="auto"/>
          </w:tcPr>
          <w:p w14:paraId="33C34025" w14:textId="77777777" w:rsidR="00352FED" w:rsidRPr="00352FED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[RF_G_004]</w:t>
            </w:r>
          </w:p>
        </w:tc>
        <w:tc>
          <w:tcPr>
            <w:tcW w:w="0" w:type="auto"/>
          </w:tcPr>
          <w:p w14:paraId="64809F82" w14:textId="596CFD60" w:rsidR="00352FED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</w:t>
            </w:r>
          </w:p>
        </w:tc>
        <w:tc>
          <w:tcPr>
            <w:tcW w:w="0" w:type="auto"/>
          </w:tcPr>
          <w:p w14:paraId="357436CA" w14:textId="77777777" w:rsidR="00352FED" w:rsidRPr="00352FED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352FED" w14:paraId="3BD7E076" w14:textId="77777777" w:rsidTr="006835EF">
        <w:trPr>
          <w:jc w:val="center"/>
        </w:trPr>
        <w:tc>
          <w:tcPr>
            <w:tcW w:w="0" w:type="auto"/>
          </w:tcPr>
          <w:p w14:paraId="6A349664" w14:textId="77777777" w:rsidR="00352FED" w:rsidRPr="00352FED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[RF_R_001]</w:t>
            </w:r>
          </w:p>
        </w:tc>
        <w:tc>
          <w:tcPr>
            <w:tcW w:w="0" w:type="auto"/>
          </w:tcPr>
          <w:p w14:paraId="7E7A6F10" w14:textId="32E27EC4" w:rsidR="00352FED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</w:t>
            </w:r>
          </w:p>
        </w:tc>
        <w:tc>
          <w:tcPr>
            <w:tcW w:w="0" w:type="auto"/>
          </w:tcPr>
          <w:p w14:paraId="3A03B8DE" w14:textId="77777777" w:rsidR="00352FED" w:rsidRPr="00352FED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352FED" w14:paraId="09397F6B" w14:textId="77777777" w:rsidTr="006835EF">
        <w:trPr>
          <w:jc w:val="center"/>
        </w:trPr>
        <w:tc>
          <w:tcPr>
            <w:tcW w:w="0" w:type="auto"/>
          </w:tcPr>
          <w:p w14:paraId="63CAD11A" w14:textId="77777777" w:rsidR="00352FED" w:rsidRPr="00352FED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[RF_R_002]</w:t>
            </w:r>
          </w:p>
        </w:tc>
        <w:tc>
          <w:tcPr>
            <w:tcW w:w="0" w:type="auto"/>
          </w:tcPr>
          <w:p w14:paraId="76C4C229" w14:textId="522B6CA7" w:rsidR="00352FED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</w:t>
            </w:r>
          </w:p>
        </w:tc>
        <w:tc>
          <w:tcPr>
            <w:tcW w:w="0" w:type="auto"/>
          </w:tcPr>
          <w:p w14:paraId="7559986D" w14:textId="4984BB09" w:rsidR="00352FED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>Prioridade Baixa</w:t>
            </w:r>
          </w:p>
        </w:tc>
      </w:tr>
      <w:tr w:rsidR="00352FED" w14:paraId="332F1729" w14:textId="77777777" w:rsidTr="006835EF">
        <w:trPr>
          <w:jc w:val="center"/>
        </w:trPr>
        <w:tc>
          <w:tcPr>
            <w:tcW w:w="0" w:type="auto"/>
          </w:tcPr>
          <w:p w14:paraId="7DD9DC0C" w14:textId="77777777" w:rsidR="00352FED" w:rsidRPr="00352FED" w:rsidRDefault="00352FED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[RF_R_003]</w:t>
            </w:r>
          </w:p>
        </w:tc>
        <w:tc>
          <w:tcPr>
            <w:tcW w:w="0" w:type="auto"/>
          </w:tcPr>
          <w:p w14:paraId="29DBB0B2" w14:textId="63A6ACA7" w:rsidR="00352FED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</w:t>
            </w:r>
          </w:p>
        </w:tc>
        <w:tc>
          <w:tcPr>
            <w:tcW w:w="0" w:type="auto"/>
          </w:tcPr>
          <w:p w14:paraId="6C166BB6" w14:textId="2040293A" w:rsidR="00352FED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>Prioridade Baixa</w:t>
            </w:r>
          </w:p>
        </w:tc>
      </w:tr>
    </w:tbl>
    <w:p w14:paraId="3B51C283" w14:textId="23D2DA63" w:rsidR="002B07F4" w:rsidRPr="002E550F" w:rsidRDefault="002B07F4" w:rsidP="00CB6CFD">
      <w:pPr>
        <w:pStyle w:val="Assinatura"/>
        <w:ind w:left="0"/>
        <w:rPr>
          <w:color w:val="000000" w:themeColor="text1"/>
        </w:rPr>
      </w:pPr>
    </w:p>
    <w:p w14:paraId="6B10DB35" w14:textId="53055CAC" w:rsidR="002B07F4" w:rsidRDefault="002B07F4" w:rsidP="002B07F4">
      <w:pPr>
        <w:pStyle w:val="Assinatura"/>
        <w:rPr>
          <w:color w:val="000000" w:themeColor="text1"/>
        </w:rPr>
      </w:pPr>
    </w:p>
    <w:p w14:paraId="0FC12427" w14:textId="7F94B4B2" w:rsidR="00DD50C4" w:rsidRDefault="00DD50C4" w:rsidP="002B07F4">
      <w:pPr>
        <w:pStyle w:val="Assinatura"/>
        <w:rPr>
          <w:color w:val="000000" w:themeColor="text1"/>
        </w:rPr>
      </w:pPr>
    </w:p>
    <w:p w14:paraId="06E50A47" w14:textId="1BC7F1C7" w:rsidR="00DD50C4" w:rsidRDefault="00DD50C4" w:rsidP="002B07F4">
      <w:pPr>
        <w:pStyle w:val="Assinatura"/>
        <w:rPr>
          <w:color w:val="000000" w:themeColor="text1"/>
        </w:rPr>
      </w:pPr>
    </w:p>
    <w:p w14:paraId="60932AAB" w14:textId="77777777" w:rsidR="00DD50C4" w:rsidRPr="002E550F" w:rsidRDefault="00DD50C4" w:rsidP="002B07F4">
      <w:pPr>
        <w:pStyle w:val="Assinatura"/>
        <w:rPr>
          <w:color w:val="000000" w:themeColor="text1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403"/>
        <w:gridCol w:w="2430"/>
        <w:gridCol w:w="2556"/>
      </w:tblGrid>
      <w:tr w:rsidR="00DD50C4" w14:paraId="46D74179" w14:textId="77777777" w:rsidTr="006835EF">
        <w:trPr>
          <w:jc w:val="center"/>
        </w:trPr>
        <w:tc>
          <w:tcPr>
            <w:tcW w:w="0" w:type="auto"/>
            <w:gridSpan w:val="3"/>
          </w:tcPr>
          <w:p w14:paraId="5F8D3280" w14:textId="2C3A27DE" w:rsidR="00DD50C4" w:rsidRPr="00352FED" w:rsidRDefault="00DD50C4" w:rsidP="00DD50C4">
            <w:pPr>
              <w:pStyle w:val="Assinatura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Passo: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Implementação da Navegação entre Páginas </w:t>
            </w:r>
          </w:p>
        </w:tc>
      </w:tr>
      <w:tr w:rsidR="00DD50C4" w14:paraId="648F5943" w14:textId="77777777" w:rsidTr="006835EF">
        <w:trPr>
          <w:jc w:val="center"/>
        </w:trPr>
        <w:tc>
          <w:tcPr>
            <w:tcW w:w="0" w:type="auto"/>
          </w:tcPr>
          <w:p w14:paraId="4AF7AB27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Requisitos </w:t>
            </w:r>
          </w:p>
        </w:tc>
        <w:tc>
          <w:tcPr>
            <w:tcW w:w="0" w:type="auto"/>
          </w:tcPr>
          <w:p w14:paraId="1A6DDC19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Implementado</w:t>
            </w:r>
          </w:p>
        </w:tc>
        <w:tc>
          <w:tcPr>
            <w:tcW w:w="0" w:type="auto"/>
          </w:tcPr>
          <w:p w14:paraId="03A17843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Observações</w:t>
            </w:r>
          </w:p>
        </w:tc>
      </w:tr>
      <w:tr w:rsidR="00DD50C4" w14:paraId="5067284D" w14:textId="77777777" w:rsidTr="006835EF">
        <w:trPr>
          <w:jc w:val="center"/>
        </w:trPr>
        <w:tc>
          <w:tcPr>
            <w:tcW w:w="0" w:type="auto"/>
          </w:tcPr>
          <w:p w14:paraId="6A603EA5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[RF_L_001]</w:t>
            </w:r>
          </w:p>
        </w:tc>
        <w:tc>
          <w:tcPr>
            <w:tcW w:w="0" w:type="auto"/>
          </w:tcPr>
          <w:p w14:paraId="095041F2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Ok </w:t>
            </w:r>
          </w:p>
        </w:tc>
        <w:tc>
          <w:tcPr>
            <w:tcW w:w="0" w:type="auto"/>
          </w:tcPr>
          <w:p w14:paraId="66FE9A02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DD50C4" w14:paraId="21F25F91" w14:textId="77777777" w:rsidTr="006835EF">
        <w:trPr>
          <w:jc w:val="center"/>
        </w:trPr>
        <w:tc>
          <w:tcPr>
            <w:tcW w:w="0" w:type="auto"/>
          </w:tcPr>
          <w:p w14:paraId="2081E931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[RF_L_002]</w:t>
            </w:r>
          </w:p>
        </w:tc>
        <w:tc>
          <w:tcPr>
            <w:tcW w:w="0" w:type="auto"/>
          </w:tcPr>
          <w:p w14:paraId="32DBC0C3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Ok </w:t>
            </w:r>
          </w:p>
        </w:tc>
        <w:tc>
          <w:tcPr>
            <w:tcW w:w="0" w:type="auto"/>
          </w:tcPr>
          <w:p w14:paraId="337EC904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DD50C4" w14:paraId="1139112A" w14:textId="77777777" w:rsidTr="006835EF">
        <w:trPr>
          <w:jc w:val="center"/>
        </w:trPr>
        <w:tc>
          <w:tcPr>
            <w:tcW w:w="0" w:type="auto"/>
          </w:tcPr>
          <w:p w14:paraId="6A491198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[RF_D_001]</w:t>
            </w:r>
          </w:p>
        </w:tc>
        <w:tc>
          <w:tcPr>
            <w:tcW w:w="0" w:type="auto"/>
          </w:tcPr>
          <w:p w14:paraId="1034DED8" w14:textId="4719924C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O</w:t>
            </w:r>
            <w:r w:rsidR="00387707">
              <w:rPr>
                <w:rFonts w:ascii="Times New Roman" w:hAnsi="Times New Roman" w:cs="Times New Roman"/>
                <w:color w:val="000000" w:themeColor="text1"/>
                <w:szCs w:val="24"/>
              </w:rPr>
              <w:t>k</w:t>
            </w:r>
          </w:p>
        </w:tc>
        <w:tc>
          <w:tcPr>
            <w:tcW w:w="0" w:type="auto"/>
          </w:tcPr>
          <w:p w14:paraId="5755CA27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DD50C4" w14:paraId="5C5A7A4F" w14:textId="77777777" w:rsidTr="006835EF">
        <w:trPr>
          <w:jc w:val="center"/>
        </w:trPr>
        <w:tc>
          <w:tcPr>
            <w:tcW w:w="0" w:type="auto"/>
          </w:tcPr>
          <w:p w14:paraId="55542750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[RF_D_002]</w:t>
            </w:r>
          </w:p>
        </w:tc>
        <w:tc>
          <w:tcPr>
            <w:tcW w:w="0" w:type="auto"/>
          </w:tcPr>
          <w:p w14:paraId="1875049A" w14:textId="52E7CAE4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O</w:t>
            </w:r>
            <w:r w:rsidR="00387707">
              <w:rPr>
                <w:rFonts w:ascii="Times New Roman" w:hAnsi="Times New Roman" w:cs="Times New Roman"/>
                <w:color w:val="000000" w:themeColor="text1"/>
                <w:szCs w:val="24"/>
              </w:rPr>
              <w:t>k</w:t>
            </w:r>
          </w:p>
        </w:tc>
        <w:tc>
          <w:tcPr>
            <w:tcW w:w="0" w:type="auto"/>
          </w:tcPr>
          <w:p w14:paraId="5C3E47EF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DD50C4" w14:paraId="00B9ED85" w14:textId="77777777" w:rsidTr="006835EF">
        <w:trPr>
          <w:jc w:val="center"/>
        </w:trPr>
        <w:tc>
          <w:tcPr>
            <w:tcW w:w="0" w:type="auto"/>
          </w:tcPr>
          <w:p w14:paraId="1613046A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[RF_D_003]</w:t>
            </w:r>
          </w:p>
        </w:tc>
        <w:tc>
          <w:tcPr>
            <w:tcW w:w="0" w:type="auto"/>
          </w:tcPr>
          <w:p w14:paraId="729D1692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</w:t>
            </w:r>
          </w:p>
        </w:tc>
        <w:tc>
          <w:tcPr>
            <w:tcW w:w="0" w:type="auto"/>
          </w:tcPr>
          <w:p w14:paraId="0F77C47F" w14:textId="501D1244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</w:pPr>
          </w:p>
        </w:tc>
      </w:tr>
      <w:tr w:rsidR="00DD50C4" w14:paraId="49CF1692" w14:textId="77777777" w:rsidTr="006835EF">
        <w:trPr>
          <w:jc w:val="center"/>
        </w:trPr>
        <w:tc>
          <w:tcPr>
            <w:tcW w:w="0" w:type="auto"/>
          </w:tcPr>
          <w:p w14:paraId="77D9AF53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[RF_D_004]</w:t>
            </w:r>
          </w:p>
        </w:tc>
        <w:tc>
          <w:tcPr>
            <w:tcW w:w="0" w:type="auto"/>
          </w:tcPr>
          <w:p w14:paraId="75280334" w14:textId="437ADD69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O</w:t>
            </w:r>
            <w:r w:rsidR="00387707">
              <w:rPr>
                <w:rFonts w:ascii="Times New Roman" w:hAnsi="Times New Roman" w:cs="Times New Roman"/>
                <w:color w:val="000000" w:themeColor="text1"/>
                <w:szCs w:val="24"/>
              </w:rPr>
              <w:t>k</w:t>
            </w:r>
          </w:p>
        </w:tc>
        <w:tc>
          <w:tcPr>
            <w:tcW w:w="0" w:type="auto"/>
          </w:tcPr>
          <w:p w14:paraId="1B0FD79B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DD50C4" w14:paraId="481E25B1" w14:textId="77777777" w:rsidTr="006835EF">
        <w:trPr>
          <w:jc w:val="center"/>
        </w:trPr>
        <w:tc>
          <w:tcPr>
            <w:tcW w:w="0" w:type="auto"/>
          </w:tcPr>
          <w:p w14:paraId="28A1C0E6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[RF_D_005]</w:t>
            </w:r>
          </w:p>
        </w:tc>
        <w:tc>
          <w:tcPr>
            <w:tcW w:w="0" w:type="auto"/>
          </w:tcPr>
          <w:p w14:paraId="6071F392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 </w:t>
            </w:r>
          </w:p>
        </w:tc>
        <w:tc>
          <w:tcPr>
            <w:tcW w:w="0" w:type="auto"/>
          </w:tcPr>
          <w:p w14:paraId="0E9A14D7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DD50C4" w14:paraId="704F0DA2" w14:textId="77777777" w:rsidTr="006835EF">
        <w:trPr>
          <w:jc w:val="center"/>
        </w:trPr>
        <w:tc>
          <w:tcPr>
            <w:tcW w:w="0" w:type="auto"/>
          </w:tcPr>
          <w:p w14:paraId="4798C9DF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[RF_D_006]</w:t>
            </w:r>
          </w:p>
        </w:tc>
        <w:tc>
          <w:tcPr>
            <w:tcW w:w="0" w:type="auto"/>
          </w:tcPr>
          <w:p w14:paraId="4B85504B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 </w:t>
            </w:r>
          </w:p>
        </w:tc>
        <w:tc>
          <w:tcPr>
            <w:tcW w:w="0" w:type="auto"/>
          </w:tcPr>
          <w:p w14:paraId="546636BF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DD50C4" w14:paraId="239FBF9A" w14:textId="77777777" w:rsidTr="006835EF">
        <w:trPr>
          <w:jc w:val="center"/>
        </w:trPr>
        <w:tc>
          <w:tcPr>
            <w:tcW w:w="0" w:type="auto"/>
          </w:tcPr>
          <w:p w14:paraId="23CAEE4C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[RF_WF_001]</w:t>
            </w:r>
          </w:p>
        </w:tc>
        <w:tc>
          <w:tcPr>
            <w:tcW w:w="0" w:type="auto"/>
          </w:tcPr>
          <w:p w14:paraId="3B24A98F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 </w:t>
            </w:r>
          </w:p>
        </w:tc>
        <w:tc>
          <w:tcPr>
            <w:tcW w:w="0" w:type="auto"/>
          </w:tcPr>
          <w:p w14:paraId="0889A586" w14:textId="6ABC4EB6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>N/A</w:t>
            </w:r>
          </w:p>
        </w:tc>
      </w:tr>
      <w:tr w:rsidR="00DD50C4" w14:paraId="2C41EA17" w14:textId="77777777" w:rsidTr="006835EF">
        <w:trPr>
          <w:jc w:val="center"/>
        </w:trPr>
        <w:tc>
          <w:tcPr>
            <w:tcW w:w="0" w:type="auto"/>
          </w:tcPr>
          <w:p w14:paraId="42863A15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[RF_G_001]</w:t>
            </w:r>
          </w:p>
        </w:tc>
        <w:tc>
          <w:tcPr>
            <w:tcW w:w="0" w:type="auto"/>
          </w:tcPr>
          <w:p w14:paraId="326F07E1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Ok</w:t>
            </w:r>
          </w:p>
        </w:tc>
        <w:tc>
          <w:tcPr>
            <w:tcW w:w="0" w:type="auto"/>
          </w:tcPr>
          <w:p w14:paraId="688E0AD1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DD50C4" w14:paraId="7FD80910" w14:textId="77777777" w:rsidTr="006835EF">
        <w:trPr>
          <w:jc w:val="center"/>
        </w:trPr>
        <w:tc>
          <w:tcPr>
            <w:tcW w:w="0" w:type="auto"/>
          </w:tcPr>
          <w:p w14:paraId="77BE38FD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[RF_G_002]</w:t>
            </w:r>
          </w:p>
        </w:tc>
        <w:tc>
          <w:tcPr>
            <w:tcW w:w="0" w:type="auto"/>
          </w:tcPr>
          <w:p w14:paraId="579D2A6F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</w:t>
            </w:r>
          </w:p>
        </w:tc>
        <w:tc>
          <w:tcPr>
            <w:tcW w:w="0" w:type="auto"/>
          </w:tcPr>
          <w:p w14:paraId="4371CD26" w14:textId="65B015EA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DD50C4" w14:paraId="3E068911" w14:textId="77777777" w:rsidTr="006835EF">
        <w:trPr>
          <w:jc w:val="center"/>
        </w:trPr>
        <w:tc>
          <w:tcPr>
            <w:tcW w:w="0" w:type="auto"/>
          </w:tcPr>
          <w:p w14:paraId="1DE097FC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[RF_G_003]</w:t>
            </w:r>
          </w:p>
        </w:tc>
        <w:tc>
          <w:tcPr>
            <w:tcW w:w="0" w:type="auto"/>
          </w:tcPr>
          <w:p w14:paraId="4C336B0C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</w:t>
            </w:r>
          </w:p>
        </w:tc>
        <w:tc>
          <w:tcPr>
            <w:tcW w:w="0" w:type="auto"/>
          </w:tcPr>
          <w:p w14:paraId="6B9E96A8" w14:textId="2F458BFF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DD50C4" w14:paraId="4CF7EEB3" w14:textId="77777777" w:rsidTr="006835EF">
        <w:trPr>
          <w:jc w:val="center"/>
        </w:trPr>
        <w:tc>
          <w:tcPr>
            <w:tcW w:w="0" w:type="auto"/>
          </w:tcPr>
          <w:p w14:paraId="1BC52985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[RF_G_004]</w:t>
            </w:r>
          </w:p>
        </w:tc>
        <w:tc>
          <w:tcPr>
            <w:tcW w:w="0" w:type="auto"/>
          </w:tcPr>
          <w:p w14:paraId="75D68CB5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Ok </w:t>
            </w:r>
          </w:p>
        </w:tc>
        <w:tc>
          <w:tcPr>
            <w:tcW w:w="0" w:type="auto"/>
          </w:tcPr>
          <w:p w14:paraId="42E10134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DD50C4" w14:paraId="48CA45A4" w14:textId="77777777" w:rsidTr="006835EF">
        <w:trPr>
          <w:jc w:val="center"/>
        </w:trPr>
        <w:tc>
          <w:tcPr>
            <w:tcW w:w="0" w:type="auto"/>
          </w:tcPr>
          <w:p w14:paraId="5E8D1574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[RF_R_001]</w:t>
            </w:r>
          </w:p>
        </w:tc>
        <w:tc>
          <w:tcPr>
            <w:tcW w:w="0" w:type="auto"/>
          </w:tcPr>
          <w:p w14:paraId="657CE778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Ok</w:t>
            </w:r>
          </w:p>
        </w:tc>
        <w:tc>
          <w:tcPr>
            <w:tcW w:w="0" w:type="auto"/>
          </w:tcPr>
          <w:p w14:paraId="03C8C8C1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DD50C4" w14:paraId="2A50A288" w14:textId="77777777" w:rsidTr="006835EF">
        <w:trPr>
          <w:jc w:val="center"/>
        </w:trPr>
        <w:tc>
          <w:tcPr>
            <w:tcW w:w="0" w:type="auto"/>
          </w:tcPr>
          <w:p w14:paraId="12DE80E5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[RF_R_002]</w:t>
            </w:r>
          </w:p>
        </w:tc>
        <w:tc>
          <w:tcPr>
            <w:tcW w:w="0" w:type="auto"/>
          </w:tcPr>
          <w:p w14:paraId="7D037C46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 </w:t>
            </w:r>
          </w:p>
        </w:tc>
        <w:tc>
          <w:tcPr>
            <w:tcW w:w="0" w:type="auto"/>
          </w:tcPr>
          <w:p w14:paraId="09C37448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>Prioridade Baixa</w:t>
            </w:r>
          </w:p>
        </w:tc>
      </w:tr>
      <w:tr w:rsidR="00DD50C4" w14:paraId="21FD6A42" w14:textId="77777777" w:rsidTr="006835EF">
        <w:trPr>
          <w:jc w:val="center"/>
        </w:trPr>
        <w:tc>
          <w:tcPr>
            <w:tcW w:w="0" w:type="auto"/>
          </w:tcPr>
          <w:p w14:paraId="727813F8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[RF_R_003]</w:t>
            </w:r>
          </w:p>
        </w:tc>
        <w:tc>
          <w:tcPr>
            <w:tcW w:w="0" w:type="auto"/>
          </w:tcPr>
          <w:p w14:paraId="03A305C3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 </w:t>
            </w:r>
          </w:p>
        </w:tc>
        <w:tc>
          <w:tcPr>
            <w:tcW w:w="0" w:type="auto"/>
          </w:tcPr>
          <w:p w14:paraId="2020B646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>Prioridade Baixa</w:t>
            </w:r>
          </w:p>
        </w:tc>
      </w:tr>
    </w:tbl>
    <w:p w14:paraId="61B65DE9" w14:textId="2C3D9F65" w:rsidR="00203F4B" w:rsidRPr="002E550F" w:rsidRDefault="00203F4B" w:rsidP="00BD08DC">
      <w:pPr>
        <w:pStyle w:val="Assinatura"/>
        <w:ind w:left="0"/>
        <w:rPr>
          <w:color w:val="000000" w:themeColor="text1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403"/>
        <w:gridCol w:w="2430"/>
        <w:gridCol w:w="2556"/>
      </w:tblGrid>
      <w:tr w:rsidR="00DD50C4" w14:paraId="1294AB6F" w14:textId="77777777" w:rsidTr="006835EF">
        <w:trPr>
          <w:jc w:val="center"/>
        </w:trPr>
        <w:tc>
          <w:tcPr>
            <w:tcW w:w="0" w:type="auto"/>
            <w:gridSpan w:val="3"/>
          </w:tcPr>
          <w:p w14:paraId="4E183ACD" w14:textId="0F047064" w:rsidR="00DD50C4" w:rsidRPr="00352FED" w:rsidRDefault="00DD50C4" w:rsidP="00DD50C4">
            <w:pPr>
              <w:pStyle w:val="Assinatura"/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Passo: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Implementação do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Retrofit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</w:tr>
      <w:tr w:rsidR="00DD50C4" w14:paraId="417A9011" w14:textId="77777777" w:rsidTr="006835EF">
        <w:trPr>
          <w:jc w:val="center"/>
        </w:trPr>
        <w:tc>
          <w:tcPr>
            <w:tcW w:w="0" w:type="auto"/>
          </w:tcPr>
          <w:p w14:paraId="6C817672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Requisitos </w:t>
            </w:r>
          </w:p>
        </w:tc>
        <w:tc>
          <w:tcPr>
            <w:tcW w:w="0" w:type="auto"/>
          </w:tcPr>
          <w:p w14:paraId="3DA9EB4D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Implementado</w:t>
            </w:r>
          </w:p>
        </w:tc>
        <w:tc>
          <w:tcPr>
            <w:tcW w:w="0" w:type="auto"/>
          </w:tcPr>
          <w:p w14:paraId="3AB4B46D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Observações</w:t>
            </w:r>
          </w:p>
        </w:tc>
      </w:tr>
      <w:tr w:rsidR="00DD50C4" w14:paraId="6272E187" w14:textId="77777777" w:rsidTr="006835EF">
        <w:trPr>
          <w:jc w:val="center"/>
        </w:trPr>
        <w:tc>
          <w:tcPr>
            <w:tcW w:w="0" w:type="auto"/>
          </w:tcPr>
          <w:p w14:paraId="15F5A72F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[RF_L_001]</w:t>
            </w:r>
          </w:p>
        </w:tc>
        <w:tc>
          <w:tcPr>
            <w:tcW w:w="0" w:type="auto"/>
          </w:tcPr>
          <w:p w14:paraId="0C1B62BC" w14:textId="00B3FE87" w:rsidR="00DD50C4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</w:t>
            </w:r>
          </w:p>
        </w:tc>
        <w:tc>
          <w:tcPr>
            <w:tcW w:w="0" w:type="auto"/>
          </w:tcPr>
          <w:p w14:paraId="11A783AB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DD50C4" w14:paraId="122398F6" w14:textId="77777777" w:rsidTr="006835EF">
        <w:trPr>
          <w:jc w:val="center"/>
        </w:trPr>
        <w:tc>
          <w:tcPr>
            <w:tcW w:w="0" w:type="auto"/>
          </w:tcPr>
          <w:p w14:paraId="6C42F0E6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[RF_L_002]</w:t>
            </w:r>
          </w:p>
        </w:tc>
        <w:tc>
          <w:tcPr>
            <w:tcW w:w="0" w:type="auto"/>
          </w:tcPr>
          <w:p w14:paraId="5F20A73B" w14:textId="3D42549C" w:rsidR="00DD50C4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</w:t>
            </w:r>
          </w:p>
        </w:tc>
        <w:tc>
          <w:tcPr>
            <w:tcW w:w="0" w:type="auto"/>
          </w:tcPr>
          <w:p w14:paraId="02BC700F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DD50C4" w14:paraId="1EFDA56B" w14:textId="77777777" w:rsidTr="006835EF">
        <w:trPr>
          <w:jc w:val="center"/>
        </w:trPr>
        <w:tc>
          <w:tcPr>
            <w:tcW w:w="0" w:type="auto"/>
          </w:tcPr>
          <w:p w14:paraId="7AAFE0F8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[RF_D_001]</w:t>
            </w:r>
          </w:p>
        </w:tc>
        <w:tc>
          <w:tcPr>
            <w:tcW w:w="0" w:type="auto"/>
          </w:tcPr>
          <w:p w14:paraId="48568580" w14:textId="786D90F5" w:rsidR="00DD50C4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Ok</w:t>
            </w:r>
          </w:p>
        </w:tc>
        <w:tc>
          <w:tcPr>
            <w:tcW w:w="0" w:type="auto"/>
          </w:tcPr>
          <w:p w14:paraId="3A4C5FA2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DD50C4" w14:paraId="795682C3" w14:textId="77777777" w:rsidTr="006835EF">
        <w:trPr>
          <w:jc w:val="center"/>
        </w:trPr>
        <w:tc>
          <w:tcPr>
            <w:tcW w:w="0" w:type="auto"/>
          </w:tcPr>
          <w:p w14:paraId="03BFAC01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[RF_D_002]</w:t>
            </w:r>
          </w:p>
        </w:tc>
        <w:tc>
          <w:tcPr>
            <w:tcW w:w="0" w:type="auto"/>
          </w:tcPr>
          <w:p w14:paraId="6B364354" w14:textId="18074244" w:rsidR="00DD50C4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Ok</w:t>
            </w:r>
          </w:p>
        </w:tc>
        <w:tc>
          <w:tcPr>
            <w:tcW w:w="0" w:type="auto"/>
          </w:tcPr>
          <w:p w14:paraId="1BC1EAB9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DD50C4" w14:paraId="58BB5F3D" w14:textId="77777777" w:rsidTr="006835EF">
        <w:trPr>
          <w:jc w:val="center"/>
        </w:trPr>
        <w:tc>
          <w:tcPr>
            <w:tcW w:w="0" w:type="auto"/>
          </w:tcPr>
          <w:p w14:paraId="06E35E97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[RF_D_003]</w:t>
            </w:r>
          </w:p>
        </w:tc>
        <w:tc>
          <w:tcPr>
            <w:tcW w:w="0" w:type="auto"/>
          </w:tcPr>
          <w:p w14:paraId="5BB0821F" w14:textId="35E2E62A" w:rsidR="00DD50C4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</w:t>
            </w:r>
          </w:p>
        </w:tc>
        <w:tc>
          <w:tcPr>
            <w:tcW w:w="0" w:type="auto"/>
          </w:tcPr>
          <w:p w14:paraId="1D7CD31A" w14:textId="552480BF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</w:pPr>
          </w:p>
        </w:tc>
      </w:tr>
      <w:tr w:rsidR="00DD50C4" w14:paraId="4E0B1A9C" w14:textId="77777777" w:rsidTr="006835EF">
        <w:trPr>
          <w:jc w:val="center"/>
        </w:trPr>
        <w:tc>
          <w:tcPr>
            <w:tcW w:w="0" w:type="auto"/>
          </w:tcPr>
          <w:p w14:paraId="27419C5A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[RF_D_004]</w:t>
            </w:r>
          </w:p>
        </w:tc>
        <w:tc>
          <w:tcPr>
            <w:tcW w:w="0" w:type="auto"/>
          </w:tcPr>
          <w:p w14:paraId="1B17DF78" w14:textId="177E5B5F" w:rsidR="00DD50C4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Ok </w:t>
            </w:r>
          </w:p>
        </w:tc>
        <w:tc>
          <w:tcPr>
            <w:tcW w:w="0" w:type="auto"/>
          </w:tcPr>
          <w:p w14:paraId="7DE4CFF6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DD50C4" w14:paraId="51C49F8A" w14:textId="77777777" w:rsidTr="006835EF">
        <w:trPr>
          <w:jc w:val="center"/>
        </w:trPr>
        <w:tc>
          <w:tcPr>
            <w:tcW w:w="0" w:type="auto"/>
          </w:tcPr>
          <w:p w14:paraId="1B08B175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[RF_D_005]</w:t>
            </w:r>
          </w:p>
        </w:tc>
        <w:tc>
          <w:tcPr>
            <w:tcW w:w="0" w:type="auto"/>
          </w:tcPr>
          <w:p w14:paraId="378CA6BA" w14:textId="7E37979E" w:rsidR="00DD50C4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</w:t>
            </w:r>
          </w:p>
        </w:tc>
        <w:tc>
          <w:tcPr>
            <w:tcW w:w="0" w:type="auto"/>
          </w:tcPr>
          <w:p w14:paraId="29E50384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DD50C4" w14:paraId="556D5627" w14:textId="77777777" w:rsidTr="006835EF">
        <w:trPr>
          <w:jc w:val="center"/>
        </w:trPr>
        <w:tc>
          <w:tcPr>
            <w:tcW w:w="0" w:type="auto"/>
          </w:tcPr>
          <w:p w14:paraId="7F2960FF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[RF_D_006]</w:t>
            </w:r>
          </w:p>
        </w:tc>
        <w:tc>
          <w:tcPr>
            <w:tcW w:w="0" w:type="auto"/>
          </w:tcPr>
          <w:p w14:paraId="717B1E1B" w14:textId="60C72FB8" w:rsidR="00DD50C4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</w:t>
            </w:r>
          </w:p>
        </w:tc>
        <w:tc>
          <w:tcPr>
            <w:tcW w:w="0" w:type="auto"/>
          </w:tcPr>
          <w:p w14:paraId="1B3EDB3C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DD50C4" w14:paraId="1E979998" w14:textId="77777777" w:rsidTr="006835EF">
        <w:trPr>
          <w:jc w:val="center"/>
        </w:trPr>
        <w:tc>
          <w:tcPr>
            <w:tcW w:w="0" w:type="auto"/>
          </w:tcPr>
          <w:p w14:paraId="5E8EE956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[RF_WF_001]</w:t>
            </w:r>
          </w:p>
        </w:tc>
        <w:tc>
          <w:tcPr>
            <w:tcW w:w="0" w:type="auto"/>
          </w:tcPr>
          <w:p w14:paraId="2B9A79E9" w14:textId="1217C6ED" w:rsidR="00DD50C4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</w:t>
            </w:r>
          </w:p>
        </w:tc>
        <w:tc>
          <w:tcPr>
            <w:tcW w:w="0" w:type="auto"/>
          </w:tcPr>
          <w:p w14:paraId="6043A82C" w14:textId="7593181B" w:rsidR="00DD50C4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>N/A</w:t>
            </w:r>
          </w:p>
        </w:tc>
      </w:tr>
      <w:tr w:rsidR="00DD50C4" w14:paraId="72475D69" w14:textId="77777777" w:rsidTr="006835EF">
        <w:trPr>
          <w:jc w:val="center"/>
        </w:trPr>
        <w:tc>
          <w:tcPr>
            <w:tcW w:w="0" w:type="auto"/>
          </w:tcPr>
          <w:p w14:paraId="38EC2E7E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[RF_G_001]</w:t>
            </w:r>
          </w:p>
        </w:tc>
        <w:tc>
          <w:tcPr>
            <w:tcW w:w="0" w:type="auto"/>
          </w:tcPr>
          <w:p w14:paraId="57C05C2F" w14:textId="5D40F3E3" w:rsidR="00DD50C4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</w:t>
            </w:r>
          </w:p>
        </w:tc>
        <w:tc>
          <w:tcPr>
            <w:tcW w:w="0" w:type="auto"/>
          </w:tcPr>
          <w:p w14:paraId="099D4AB3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DD50C4" w14:paraId="17DCD830" w14:textId="77777777" w:rsidTr="006835EF">
        <w:trPr>
          <w:jc w:val="center"/>
        </w:trPr>
        <w:tc>
          <w:tcPr>
            <w:tcW w:w="0" w:type="auto"/>
          </w:tcPr>
          <w:p w14:paraId="36D781AD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[RF_G_002]</w:t>
            </w:r>
          </w:p>
        </w:tc>
        <w:tc>
          <w:tcPr>
            <w:tcW w:w="0" w:type="auto"/>
          </w:tcPr>
          <w:p w14:paraId="04969F7F" w14:textId="371CF53C" w:rsidR="00DD50C4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</w:t>
            </w:r>
          </w:p>
        </w:tc>
        <w:tc>
          <w:tcPr>
            <w:tcW w:w="0" w:type="auto"/>
          </w:tcPr>
          <w:p w14:paraId="21716FDB" w14:textId="6F1982A9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DD50C4" w14:paraId="616DFBC8" w14:textId="77777777" w:rsidTr="006835EF">
        <w:trPr>
          <w:jc w:val="center"/>
        </w:trPr>
        <w:tc>
          <w:tcPr>
            <w:tcW w:w="0" w:type="auto"/>
          </w:tcPr>
          <w:p w14:paraId="0E5E62B0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[RF_G_003]</w:t>
            </w:r>
          </w:p>
        </w:tc>
        <w:tc>
          <w:tcPr>
            <w:tcW w:w="0" w:type="auto"/>
          </w:tcPr>
          <w:p w14:paraId="55FCA4B8" w14:textId="19217D48" w:rsidR="00DD50C4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</w:t>
            </w:r>
          </w:p>
        </w:tc>
        <w:tc>
          <w:tcPr>
            <w:tcW w:w="0" w:type="auto"/>
          </w:tcPr>
          <w:p w14:paraId="58481C2E" w14:textId="40B679AB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DD50C4" w14:paraId="291105AF" w14:textId="77777777" w:rsidTr="006835EF">
        <w:trPr>
          <w:jc w:val="center"/>
        </w:trPr>
        <w:tc>
          <w:tcPr>
            <w:tcW w:w="0" w:type="auto"/>
          </w:tcPr>
          <w:p w14:paraId="53611726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[RF_G_004]</w:t>
            </w:r>
          </w:p>
        </w:tc>
        <w:tc>
          <w:tcPr>
            <w:tcW w:w="0" w:type="auto"/>
          </w:tcPr>
          <w:p w14:paraId="4EC1F16F" w14:textId="184B0A52" w:rsidR="00DD50C4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</w:t>
            </w:r>
          </w:p>
        </w:tc>
        <w:tc>
          <w:tcPr>
            <w:tcW w:w="0" w:type="auto"/>
          </w:tcPr>
          <w:p w14:paraId="015806FF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DD50C4" w14:paraId="12C632C8" w14:textId="77777777" w:rsidTr="006835EF">
        <w:trPr>
          <w:jc w:val="center"/>
        </w:trPr>
        <w:tc>
          <w:tcPr>
            <w:tcW w:w="0" w:type="auto"/>
          </w:tcPr>
          <w:p w14:paraId="0D13C207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lastRenderedPageBreak/>
              <w:t>[RF_R_001]</w:t>
            </w:r>
          </w:p>
        </w:tc>
        <w:tc>
          <w:tcPr>
            <w:tcW w:w="0" w:type="auto"/>
          </w:tcPr>
          <w:p w14:paraId="4A072F0B" w14:textId="1E5267DB" w:rsidR="00DD50C4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</w:t>
            </w:r>
          </w:p>
        </w:tc>
        <w:tc>
          <w:tcPr>
            <w:tcW w:w="0" w:type="auto"/>
          </w:tcPr>
          <w:p w14:paraId="10A48670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DD50C4" w14:paraId="7394606B" w14:textId="77777777" w:rsidTr="006835EF">
        <w:trPr>
          <w:jc w:val="center"/>
        </w:trPr>
        <w:tc>
          <w:tcPr>
            <w:tcW w:w="0" w:type="auto"/>
          </w:tcPr>
          <w:p w14:paraId="5896F00E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[RF_R_002]</w:t>
            </w:r>
          </w:p>
        </w:tc>
        <w:tc>
          <w:tcPr>
            <w:tcW w:w="0" w:type="auto"/>
          </w:tcPr>
          <w:p w14:paraId="31843B47" w14:textId="41F8C6C1" w:rsidR="00DD50C4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</w:t>
            </w:r>
          </w:p>
        </w:tc>
        <w:tc>
          <w:tcPr>
            <w:tcW w:w="0" w:type="auto"/>
          </w:tcPr>
          <w:p w14:paraId="38E2E5BD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>Prioridade Baixa</w:t>
            </w:r>
          </w:p>
        </w:tc>
      </w:tr>
      <w:tr w:rsidR="00DD50C4" w14:paraId="0EDA5D7C" w14:textId="77777777" w:rsidTr="006835EF">
        <w:trPr>
          <w:jc w:val="center"/>
        </w:trPr>
        <w:tc>
          <w:tcPr>
            <w:tcW w:w="0" w:type="auto"/>
          </w:tcPr>
          <w:p w14:paraId="1E43E421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color w:val="000000" w:themeColor="text1"/>
                <w:szCs w:val="24"/>
              </w:rPr>
              <w:t>[RF_R_003]</w:t>
            </w:r>
          </w:p>
        </w:tc>
        <w:tc>
          <w:tcPr>
            <w:tcW w:w="0" w:type="auto"/>
          </w:tcPr>
          <w:p w14:paraId="2D939830" w14:textId="17F6B1CE" w:rsidR="00DD50C4" w:rsidRPr="00352FED" w:rsidRDefault="00387707" w:rsidP="00D665F9">
            <w:pPr>
              <w:pStyle w:val="Assinatura"/>
              <w:ind w:left="0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Ok</w:t>
            </w:r>
          </w:p>
        </w:tc>
        <w:tc>
          <w:tcPr>
            <w:tcW w:w="0" w:type="auto"/>
          </w:tcPr>
          <w:p w14:paraId="124226E2" w14:textId="77777777" w:rsidR="00DD50C4" w:rsidRPr="00352FED" w:rsidRDefault="00DD50C4" w:rsidP="00D665F9">
            <w:pPr>
              <w:pStyle w:val="Assinatura"/>
              <w:ind w:left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</w:pPr>
            <w:r w:rsidRPr="00352FED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Cs w:val="24"/>
              </w:rPr>
              <w:t>Prioridade Baixa</w:t>
            </w:r>
          </w:p>
        </w:tc>
      </w:tr>
    </w:tbl>
    <w:p w14:paraId="5C4EEBCC" w14:textId="6C63A8C6" w:rsidR="0002676C" w:rsidRDefault="0002676C" w:rsidP="0002676C">
      <w:pPr>
        <w:pStyle w:val="Assinatura"/>
        <w:ind w:left="0"/>
        <w:outlineLvl w:val="0"/>
        <w:rPr>
          <w:color w:val="002060"/>
          <w:sz w:val="32"/>
        </w:rPr>
      </w:pPr>
    </w:p>
    <w:p w14:paraId="3FAB2485" w14:textId="75DBDB7D" w:rsidR="001D749F" w:rsidRDefault="001D749F" w:rsidP="001D749F">
      <w:pPr>
        <w:pStyle w:val="Ttulo1"/>
      </w:pPr>
      <w:bookmarkStart w:id="10" w:name="_Toc122214800"/>
      <w:r>
        <w:t>Observações</w:t>
      </w:r>
      <w:bookmarkEnd w:id="10"/>
      <w:r>
        <w:t xml:space="preserve"> </w:t>
      </w:r>
    </w:p>
    <w:p w14:paraId="3B512E27" w14:textId="73822FB4" w:rsidR="00167E6D" w:rsidRDefault="00167E6D" w:rsidP="006835EF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aplicação só é funcional se estiver pelo menos um dispositivo alocado na API. </w:t>
      </w:r>
    </w:p>
    <w:p w14:paraId="0E804A17" w14:textId="0B905673" w:rsidR="001D749F" w:rsidRDefault="001D749F" w:rsidP="006835EF">
      <w:pPr>
        <w:spacing w:line="360" w:lineRule="auto"/>
        <w:jc w:val="both"/>
        <w:rPr>
          <w:rFonts w:ascii="Times New Roman" w:hAnsi="Times New Roman" w:cs="Times New Roman"/>
        </w:rPr>
      </w:pPr>
      <w:r w:rsidRPr="006835EF">
        <w:rPr>
          <w:rFonts w:ascii="Times New Roman" w:hAnsi="Times New Roman" w:cs="Times New Roman"/>
          <w:color w:val="000000" w:themeColor="text1"/>
        </w:rPr>
        <w:t xml:space="preserve">De acordo com o que foi desenvolvido nesta aplicação, verificamos que existiu alguns constrangimentos sobretudo na implementação do </w:t>
      </w:r>
      <w:proofErr w:type="spellStart"/>
      <w:r w:rsidRPr="006835EF">
        <w:rPr>
          <w:rFonts w:ascii="Times New Roman" w:hAnsi="Times New Roman" w:cs="Times New Roman"/>
          <w:i/>
          <w:iCs/>
          <w:color w:val="000000" w:themeColor="text1"/>
        </w:rPr>
        <w:t>Retrofit</w:t>
      </w:r>
      <w:proofErr w:type="spellEnd"/>
      <w:r w:rsidRPr="006835EF">
        <w:rPr>
          <w:rFonts w:ascii="Times New Roman" w:hAnsi="Times New Roman" w:cs="Times New Roman"/>
          <w:i/>
          <w:iCs/>
          <w:color w:val="000000" w:themeColor="text1"/>
        </w:rPr>
        <w:t>,</w:t>
      </w:r>
      <w:r w:rsidRPr="006835EF">
        <w:rPr>
          <w:rFonts w:ascii="Times New Roman" w:hAnsi="Times New Roman" w:cs="Times New Roman"/>
          <w:color w:val="000000" w:themeColor="text1"/>
        </w:rPr>
        <w:t xml:space="preserve"> tal como apenas ser possível comunicar com um dispositivo (uma porta) devido ao comportamento da API disponibilizada</w:t>
      </w:r>
      <w:r>
        <w:rPr>
          <w:rFonts w:ascii="Times New Roman" w:hAnsi="Times New Roman" w:cs="Times New Roman"/>
        </w:rPr>
        <w:t xml:space="preserve">. </w:t>
      </w:r>
    </w:p>
    <w:p w14:paraId="10BEEBDD" w14:textId="1860F600" w:rsidR="006835EF" w:rsidRDefault="006835EF" w:rsidP="006835E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 xml:space="preserve">Na categoria de rotinas e no menu do utilizador as páginas não estão implementadas logo os botões no </w:t>
      </w:r>
      <w:proofErr w:type="spellStart"/>
      <w:r>
        <w:rPr>
          <w:rFonts w:ascii="Times New Roman" w:hAnsi="Times New Roman" w:cs="Times New Roman"/>
          <w:color w:val="000000" w:themeColor="text1"/>
        </w:rPr>
        <w:t>bottom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bar não estão funcionais</w:t>
      </w:r>
      <w:r w:rsidRPr="006835E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ACA0DA7" w14:textId="48447646" w:rsidR="00DD3C75" w:rsidRDefault="00DD3C75" w:rsidP="006835E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Se o utilizador não iniciar sessão os botões de navegação (</w:t>
      </w:r>
      <w:proofErr w:type="spellStart"/>
      <w:r>
        <w:rPr>
          <w:rFonts w:ascii="Times New Roman" w:hAnsi="Times New Roman" w:cs="Times New Roman"/>
          <w:color w:val="000000" w:themeColor="text1"/>
        </w:rPr>
        <w:t>bottom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bar) estão inativos, propositadamente</w:t>
      </w:r>
      <w:r w:rsidRPr="00DD3C7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057A28FC" w14:textId="243DDCF1" w:rsidR="00DD3C75" w:rsidRDefault="00DD3C75" w:rsidP="006835E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A password é encriptada quando guardada na base de dados</w:t>
      </w:r>
      <w:r w:rsidRPr="00DD3C75">
        <w:rPr>
          <w:rFonts w:ascii="Times New Roman" w:hAnsi="Times New Roman" w:cs="Times New Roman"/>
        </w:rPr>
        <w:t>.</w:t>
      </w:r>
    </w:p>
    <w:p w14:paraId="7451C6FD" w14:textId="4AF698AD" w:rsidR="00342D32" w:rsidRDefault="00342D32" w:rsidP="006835EF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É importante salientar que no decorrer da elaboração do projeto, foi feita grande parte da documentação do código implementado até ao momento</w:t>
      </w:r>
      <w:r>
        <w:rPr>
          <w:rFonts w:ascii="Times New Roman" w:hAnsi="Times New Roman" w:cs="Times New Roman"/>
        </w:rPr>
        <w:t xml:space="preserve">, </w:t>
      </w:r>
      <w:r w:rsidRPr="00342D32">
        <w:rPr>
          <w:rFonts w:ascii="Times New Roman" w:hAnsi="Times New Roman" w:cs="Times New Roman"/>
          <w:color w:val="000000" w:themeColor="text1"/>
        </w:rPr>
        <w:t xml:space="preserve">sendo mais fácil a sua interpretar/compreensão. </w:t>
      </w:r>
    </w:p>
    <w:p w14:paraId="714BFF5C" w14:textId="77777777" w:rsidR="00167E6D" w:rsidRPr="00342D32" w:rsidRDefault="00167E6D" w:rsidP="006835EF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7D0F9F4" w14:textId="77777777" w:rsidR="001D749F" w:rsidRDefault="001D749F" w:rsidP="001D749F">
      <w:pPr>
        <w:pStyle w:val="Ttulo1"/>
        <w:ind w:left="0"/>
      </w:pPr>
    </w:p>
    <w:p w14:paraId="187FE768" w14:textId="375E4D87" w:rsidR="00387707" w:rsidRPr="00387707" w:rsidRDefault="00387707" w:rsidP="00165CCB">
      <w:pPr>
        <w:pStyle w:val="Ttulo1"/>
      </w:pPr>
      <w:bookmarkStart w:id="11" w:name="_Toc122214801"/>
      <w:r w:rsidRPr="00387707">
        <w:t>Considerações Finais</w:t>
      </w:r>
      <w:bookmarkEnd w:id="11"/>
      <w:r w:rsidRPr="00387707">
        <w:t xml:space="preserve"> </w:t>
      </w:r>
    </w:p>
    <w:p w14:paraId="0A8DE964" w14:textId="4F9950BE" w:rsidR="006835EF" w:rsidRPr="006835EF" w:rsidRDefault="00165CCB" w:rsidP="006835EF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6835EF">
        <w:rPr>
          <w:rFonts w:ascii="Times New Roman" w:hAnsi="Times New Roman" w:cs="Times New Roman"/>
          <w:color w:val="000000" w:themeColor="text1"/>
        </w:rPr>
        <w:t>Após a realização desta</w:t>
      </w:r>
      <w:r w:rsidRPr="006835EF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6835EF">
        <w:rPr>
          <w:rFonts w:ascii="Times New Roman" w:hAnsi="Times New Roman" w:cs="Times New Roman"/>
          <w:i/>
          <w:iCs/>
          <w:color w:val="000000" w:themeColor="text1"/>
        </w:rPr>
        <w:t>milestone</w:t>
      </w:r>
      <w:proofErr w:type="spellEnd"/>
      <w:r w:rsidRPr="006835EF">
        <w:rPr>
          <w:rFonts w:ascii="Times New Roman" w:hAnsi="Times New Roman" w:cs="Times New Roman"/>
          <w:color w:val="000000" w:themeColor="text1"/>
        </w:rPr>
        <w:t xml:space="preserve"> </w:t>
      </w:r>
      <w:r w:rsidR="001D749F" w:rsidRPr="006835EF">
        <w:rPr>
          <w:rFonts w:ascii="Times New Roman" w:hAnsi="Times New Roman" w:cs="Times New Roman"/>
          <w:color w:val="000000" w:themeColor="text1"/>
        </w:rPr>
        <w:t xml:space="preserve">verificamos que a utilização do </w:t>
      </w:r>
      <w:r w:rsidR="001D749F" w:rsidRPr="006835EF">
        <w:rPr>
          <w:rFonts w:ascii="Times New Roman" w:hAnsi="Times New Roman" w:cs="Times New Roman"/>
          <w:i/>
          <w:iCs/>
          <w:color w:val="000000" w:themeColor="text1"/>
        </w:rPr>
        <w:t xml:space="preserve">jetpack </w:t>
      </w:r>
      <w:proofErr w:type="spellStart"/>
      <w:r w:rsidR="001D749F" w:rsidRPr="006835EF">
        <w:rPr>
          <w:rFonts w:ascii="Times New Roman" w:hAnsi="Times New Roman" w:cs="Times New Roman"/>
          <w:i/>
          <w:iCs/>
          <w:color w:val="000000" w:themeColor="text1"/>
        </w:rPr>
        <w:t>compose</w:t>
      </w:r>
      <w:proofErr w:type="spellEnd"/>
      <w:r w:rsidR="001D749F" w:rsidRPr="006835EF">
        <w:rPr>
          <w:rFonts w:ascii="Times New Roman" w:hAnsi="Times New Roman" w:cs="Times New Roman"/>
          <w:color w:val="000000" w:themeColor="text1"/>
        </w:rPr>
        <w:t xml:space="preserve"> facilita o desenvolvimento da aplicação comparada com as tecnologias anteriormente lecionada</w:t>
      </w:r>
      <w:r w:rsidR="006835EF" w:rsidRPr="006835EF">
        <w:rPr>
          <w:rFonts w:ascii="Times New Roman" w:hAnsi="Times New Roman" w:cs="Times New Roman"/>
          <w:color w:val="000000" w:themeColor="text1"/>
        </w:rPr>
        <w:t xml:space="preserve">s. </w:t>
      </w:r>
    </w:p>
    <w:p w14:paraId="47BB7166" w14:textId="67E44388" w:rsidR="006835EF" w:rsidRDefault="006835EF" w:rsidP="006835EF">
      <w:pPr>
        <w:spacing w:line="360" w:lineRule="auto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6835EF">
        <w:rPr>
          <w:rFonts w:ascii="Times New Roman" w:hAnsi="Times New Roman" w:cs="Times New Roman"/>
          <w:color w:val="000000" w:themeColor="text1"/>
        </w:rPr>
        <w:t>De acordo com o mencionado anteriormente, podemos constatar que algumas funcionalidades foram implementas e outras ainda serão alvo implementação</w:t>
      </w:r>
      <w:r w:rsidR="00DD3C75">
        <w:rPr>
          <w:rFonts w:ascii="Times New Roman" w:hAnsi="Times New Roman" w:cs="Times New Roman"/>
          <w:color w:val="000000" w:themeColor="text1"/>
        </w:rPr>
        <w:t xml:space="preserve"> na segunda </w:t>
      </w:r>
      <w:proofErr w:type="spellStart"/>
      <w:r w:rsidR="00DD3C75" w:rsidRPr="00DD3C75">
        <w:rPr>
          <w:rFonts w:ascii="Times New Roman" w:hAnsi="Times New Roman" w:cs="Times New Roman"/>
          <w:i/>
          <w:iCs/>
          <w:color w:val="000000" w:themeColor="text1"/>
        </w:rPr>
        <w:t>milestone</w:t>
      </w:r>
      <w:proofErr w:type="spellEnd"/>
      <w:r w:rsidRPr="006835EF">
        <w:rPr>
          <w:rFonts w:ascii="Times New Roman" w:hAnsi="Times New Roman" w:cs="Times New Roman"/>
          <w:color w:val="000000" w:themeColor="text1"/>
        </w:rPr>
        <w:t xml:space="preserve">. No entanto, esta primeira </w:t>
      </w:r>
      <w:proofErr w:type="spellStart"/>
      <w:r w:rsidRPr="006835EF">
        <w:rPr>
          <w:rFonts w:ascii="Times New Roman" w:hAnsi="Times New Roman" w:cs="Times New Roman"/>
          <w:i/>
          <w:iCs/>
          <w:color w:val="000000" w:themeColor="text1"/>
        </w:rPr>
        <w:t>milestone</w:t>
      </w:r>
      <w:proofErr w:type="spellEnd"/>
      <w:r w:rsidRPr="006835EF">
        <w:rPr>
          <w:rFonts w:ascii="Times New Roman" w:hAnsi="Times New Roman" w:cs="Times New Roman"/>
          <w:color w:val="000000" w:themeColor="text1"/>
        </w:rPr>
        <w:t xml:space="preserve">, consideramos que foi bem-sucedida na medida em que conseguimos realizar os objetivos propostos para esta parte do trabalho, nomeadamente, as </w:t>
      </w:r>
      <w:proofErr w:type="spellStart"/>
      <w:r w:rsidRPr="006835EF">
        <w:rPr>
          <w:rFonts w:ascii="Times New Roman" w:hAnsi="Times New Roman" w:cs="Times New Roman"/>
          <w:i/>
          <w:iCs/>
          <w:color w:val="000000" w:themeColor="text1"/>
        </w:rPr>
        <w:t>view</w:t>
      </w:r>
      <w:r w:rsidRPr="006835EF">
        <w:rPr>
          <w:rFonts w:ascii="Times New Roman" w:hAnsi="Times New Roman" w:cs="Times New Roman"/>
          <w:color w:val="000000" w:themeColor="text1"/>
        </w:rPr>
        <w:t>s</w:t>
      </w:r>
      <w:proofErr w:type="spellEnd"/>
      <w:r w:rsidRPr="006835EF">
        <w:rPr>
          <w:rFonts w:ascii="Times New Roman" w:hAnsi="Times New Roman" w:cs="Times New Roman"/>
          <w:color w:val="000000" w:themeColor="text1"/>
        </w:rPr>
        <w:t xml:space="preserve"> com </w:t>
      </w:r>
      <w:r w:rsidRPr="006835EF">
        <w:rPr>
          <w:rFonts w:ascii="Times New Roman" w:hAnsi="Times New Roman" w:cs="Times New Roman"/>
          <w:i/>
          <w:iCs/>
          <w:color w:val="000000" w:themeColor="text1"/>
        </w:rPr>
        <w:t xml:space="preserve">jetpack composse, </w:t>
      </w:r>
      <w:proofErr w:type="spellStart"/>
      <w:r w:rsidRPr="006835EF">
        <w:rPr>
          <w:rFonts w:ascii="Times New Roman" w:hAnsi="Times New Roman" w:cs="Times New Roman"/>
          <w:i/>
          <w:iCs/>
          <w:color w:val="000000" w:themeColor="text1"/>
        </w:rPr>
        <w:t>navegation</w:t>
      </w:r>
      <w:proofErr w:type="spellEnd"/>
      <w:r w:rsidRPr="006835EF">
        <w:rPr>
          <w:rFonts w:ascii="Times New Roman" w:hAnsi="Times New Roman" w:cs="Times New Roman"/>
          <w:i/>
          <w:iCs/>
          <w:color w:val="000000" w:themeColor="text1"/>
        </w:rPr>
        <w:t xml:space="preserve">, </w:t>
      </w:r>
      <w:proofErr w:type="spellStart"/>
      <w:r w:rsidRPr="006835EF">
        <w:rPr>
          <w:rFonts w:ascii="Times New Roman" w:hAnsi="Times New Roman" w:cs="Times New Roman"/>
          <w:i/>
          <w:iCs/>
          <w:color w:val="000000" w:themeColor="text1"/>
        </w:rPr>
        <w:t>room</w:t>
      </w:r>
      <w:proofErr w:type="spellEnd"/>
      <w:r w:rsidRPr="006835EF">
        <w:rPr>
          <w:rFonts w:ascii="Times New Roman" w:hAnsi="Times New Roman" w:cs="Times New Roman"/>
          <w:i/>
          <w:iCs/>
          <w:color w:val="000000" w:themeColor="text1"/>
        </w:rPr>
        <w:t xml:space="preserve"> e </w:t>
      </w:r>
      <w:proofErr w:type="spellStart"/>
      <w:r w:rsidRPr="006835EF">
        <w:rPr>
          <w:rFonts w:ascii="Times New Roman" w:hAnsi="Times New Roman" w:cs="Times New Roman"/>
          <w:i/>
          <w:iCs/>
          <w:color w:val="000000" w:themeColor="text1"/>
        </w:rPr>
        <w:t>retrofit</w:t>
      </w:r>
      <w:proofErr w:type="spellEnd"/>
      <w:r w:rsidRPr="006835EF">
        <w:rPr>
          <w:rFonts w:ascii="Times New Roman" w:hAnsi="Times New Roman" w:cs="Times New Roman"/>
          <w:i/>
          <w:iCs/>
          <w:color w:val="000000" w:themeColor="text1"/>
        </w:rPr>
        <w:t xml:space="preserve">. </w:t>
      </w:r>
    </w:p>
    <w:p w14:paraId="3AFFB3BD" w14:textId="77777777" w:rsidR="00DD3C75" w:rsidRPr="00DD3C75" w:rsidRDefault="00DD3C75" w:rsidP="006835EF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2054703" w14:textId="3112CE0D" w:rsidR="0002676C" w:rsidRPr="002E550F" w:rsidRDefault="0002676C" w:rsidP="0002676C">
      <w:pPr>
        <w:pStyle w:val="Assinatura"/>
        <w:ind w:left="0"/>
        <w:rPr>
          <w:color w:val="002060"/>
          <w:sz w:val="32"/>
          <w:szCs w:val="24"/>
        </w:rPr>
      </w:pPr>
    </w:p>
    <w:p w14:paraId="3DE26B5D" w14:textId="01681FAD" w:rsidR="0002676C" w:rsidRPr="002E550F" w:rsidRDefault="0002676C" w:rsidP="0002676C">
      <w:pPr>
        <w:pStyle w:val="Assinatura"/>
        <w:ind w:left="0"/>
        <w:rPr>
          <w:color w:val="002060"/>
          <w:sz w:val="32"/>
          <w:szCs w:val="24"/>
        </w:rPr>
      </w:pPr>
    </w:p>
    <w:p w14:paraId="1293EE1E" w14:textId="77777777" w:rsidR="0002676C" w:rsidRPr="002E550F" w:rsidRDefault="0002676C" w:rsidP="0002676C">
      <w:pPr>
        <w:pStyle w:val="Assinatura"/>
        <w:ind w:left="0"/>
        <w:rPr>
          <w:color w:val="002060"/>
          <w:sz w:val="32"/>
          <w:szCs w:val="24"/>
        </w:rPr>
      </w:pPr>
    </w:p>
    <w:p w14:paraId="1405AB23" w14:textId="3977A410" w:rsidR="00203F4B" w:rsidRPr="002E550F" w:rsidRDefault="00203F4B" w:rsidP="00B27ACA">
      <w:pPr>
        <w:pStyle w:val="Assinatura"/>
        <w:ind w:left="0"/>
        <w:outlineLvl w:val="0"/>
        <w:rPr>
          <w:color w:val="002060"/>
          <w:sz w:val="32"/>
          <w:szCs w:val="24"/>
        </w:rPr>
      </w:pPr>
    </w:p>
    <w:sectPr w:rsidR="00203F4B" w:rsidRPr="002E550F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E8BB1" w14:textId="77777777" w:rsidR="00915F45" w:rsidRDefault="00915F45" w:rsidP="00A66B18">
      <w:pPr>
        <w:spacing w:before="0" w:after="0"/>
      </w:pPr>
      <w:r>
        <w:separator/>
      </w:r>
    </w:p>
  </w:endnote>
  <w:endnote w:type="continuationSeparator" w:id="0">
    <w:p w14:paraId="68EFE4AF" w14:textId="77777777" w:rsidR="00915F45" w:rsidRDefault="00915F4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196CF" w14:textId="77777777" w:rsidR="00915F45" w:rsidRDefault="00915F45" w:rsidP="00A66B18">
      <w:pPr>
        <w:spacing w:before="0" w:after="0"/>
      </w:pPr>
      <w:r>
        <w:separator/>
      </w:r>
    </w:p>
  </w:footnote>
  <w:footnote w:type="continuationSeparator" w:id="0">
    <w:p w14:paraId="56B74E09" w14:textId="77777777" w:rsidR="00915F45" w:rsidRDefault="00915F45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6626"/>
    <w:multiLevelType w:val="hybridMultilevel"/>
    <w:tmpl w:val="F3245BF6"/>
    <w:lvl w:ilvl="0" w:tplc="08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10B21CE6"/>
    <w:multiLevelType w:val="multilevel"/>
    <w:tmpl w:val="D126575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</w:rPr>
    </w:lvl>
  </w:abstractNum>
  <w:abstractNum w:abstractNumId="2" w15:restartNumberingAfterBreak="0">
    <w:nsid w:val="2EDA0D3E"/>
    <w:multiLevelType w:val="multilevel"/>
    <w:tmpl w:val="09D4785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 w15:restartNumberingAfterBreak="0">
    <w:nsid w:val="33F1502D"/>
    <w:multiLevelType w:val="hybridMultilevel"/>
    <w:tmpl w:val="72D6E0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01F55"/>
    <w:multiLevelType w:val="multilevel"/>
    <w:tmpl w:val="2B98E7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57C4ACF"/>
    <w:multiLevelType w:val="hybridMultilevel"/>
    <w:tmpl w:val="72D6E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0E6E94"/>
    <w:multiLevelType w:val="hybridMultilevel"/>
    <w:tmpl w:val="6A98B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CB0E3F"/>
    <w:multiLevelType w:val="hybridMultilevel"/>
    <w:tmpl w:val="72D6E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51E7C"/>
    <w:multiLevelType w:val="hybridMultilevel"/>
    <w:tmpl w:val="72D6E0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7805D1"/>
    <w:multiLevelType w:val="hybridMultilevel"/>
    <w:tmpl w:val="8522D28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2065563">
    <w:abstractNumId w:val="1"/>
  </w:num>
  <w:num w:numId="2" w16cid:durableId="1560898370">
    <w:abstractNumId w:val="9"/>
  </w:num>
  <w:num w:numId="3" w16cid:durableId="382605703">
    <w:abstractNumId w:val="2"/>
  </w:num>
  <w:num w:numId="4" w16cid:durableId="780877572">
    <w:abstractNumId w:val="4"/>
  </w:num>
  <w:num w:numId="5" w16cid:durableId="667441652">
    <w:abstractNumId w:val="6"/>
  </w:num>
  <w:num w:numId="6" w16cid:durableId="234556747">
    <w:abstractNumId w:val="3"/>
  </w:num>
  <w:num w:numId="7" w16cid:durableId="830416053">
    <w:abstractNumId w:val="7"/>
  </w:num>
  <w:num w:numId="8" w16cid:durableId="1101947251">
    <w:abstractNumId w:val="8"/>
  </w:num>
  <w:num w:numId="9" w16cid:durableId="782260736">
    <w:abstractNumId w:val="5"/>
  </w:num>
  <w:num w:numId="10" w16cid:durableId="587925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B6"/>
    <w:rsid w:val="0002676C"/>
    <w:rsid w:val="00030C2F"/>
    <w:rsid w:val="000559C5"/>
    <w:rsid w:val="00057002"/>
    <w:rsid w:val="00083BAA"/>
    <w:rsid w:val="0010680C"/>
    <w:rsid w:val="00152B0B"/>
    <w:rsid w:val="00165CCB"/>
    <w:rsid w:val="00167E6D"/>
    <w:rsid w:val="001766D6"/>
    <w:rsid w:val="00192419"/>
    <w:rsid w:val="001C270D"/>
    <w:rsid w:val="001D749F"/>
    <w:rsid w:val="001E2320"/>
    <w:rsid w:val="001F6534"/>
    <w:rsid w:val="00203F4B"/>
    <w:rsid w:val="00214E28"/>
    <w:rsid w:val="00240665"/>
    <w:rsid w:val="002903E7"/>
    <w:rsid w:val="002B07F4"/>
    <w:rsid w:val="002E550F"/>
    <w:rsid w:val="00315989"/>
    <w:rsid w:val="00332DD0"/>
    <w:rsid w:val="00342D32"/>
    <w:rsid w:val="003508A1"/>
    <w:rsid w:val="00352B81"/>
    <w:rsid w:val="00352FED"/>
    <w:rsid w:val="00387707"/>
    <w:rsid w:val="00394757"/>
    <w:rsid w:val="003A0150"/>
    <w:rsid w:val="003E24DF"/>
    <w:rsid w:val="00404D7C"/>
    <w:rsid w:val="0041428F"/>
    <w:rsid w:val="004174B9"/>
    <w:rsid w:val="004360BD"/>
    <w:rsid w:val="004A2B0D"/>
    <w:rsid w:val="004B7AEE"/>
    <w:rsid w:val="004D1EDB"/>
    <w:rsid w:val="0051275C"/>
    <w:rsid w:val="005828E6"/>
    <w:rsid w:val="005C2210"/>
    <w:rsid w:val="00615018"/>
    <w:rsid w:val="0062123A"/>
    <w:rsid w:val="00646E75"/>
    <w:rsid w:val="006617D9"/>
    <w:rsid w:val="006835EF"/>
    <w:rsid w:val="00690EC5"/>
    <w:rsid w:val="006E1A47"/>
    <w:rsid w:val="006F6F10"/>
    <w:rsid w:val="00706250"/>
    <w:rsid w:val="00783E79"/>
    <w:rsid w:val="007A5F37"/>
    <w:rsid w:val="007B5AE8"/>
    <w:rsid w:val="007F5192"/>
    <w:rsid w:val="007F6F59"/>
    <w:rsid w:val="007F772F"/>
    <w:rsid w:val="00831721"/>
    <w:rsid w:val="00857CAE"/>
    <w:rsid w:val="00862A06"/>
    <w:rsid w:val="00885772"/>
    <w:rsid w:val="008F35A0"/>
    <w:rsid w:val="00915F45"/>
    <w:rsid w:val="00944406"/>
    <w:rsid w:val="009A1F5E"/>
    <w:rsid w:val="00A12D43"/>
    <w:rsid w:val="00A26FE7"/>
    <w:rsid w:val="00A66B18"/>
    <w:rsid w:val="00A6783B"/>
    <w:rsid w:val="00A714F3"/>
    <w:rsid w:val="00A96CF8"/>
    <w:rsid w:val="00AA089B"/>
    <w:rsid w:val="00AD0A98"/>
    <w:rsid w:val="00AE1388"/>
    <w:rsid w:val="00AF3982"/>
    <w:rsid w:val="00B27ACA"/>
    <w:rsid w:val="00B50294"/>
    <w:rsid w:val="00B57D6E"/>
    <w:rsid w:val="00B93312"/>
    <w:rsid w:val="00B93754"/>
    <w:rsid w:val="00BD08DC"/>
    <w:rsid w:val="00C527AC"/>
    <w:rsid w:val="00C5348D"/>
    <w:rsid w:val="00C701F7"/>
    <w:rsid w:val="00C70786"/>
    <w:rsid w:val="00CB6CFD"/>
    <w:rsid w:val="00D10958"/>
    <w:rsid w:val="00D66593"/>
    <w:rsid w:val="00DD3C75"/>
    <w:rsid w:val="00DD50C4"/>
    <w:rsid w:val="00DE6DA2"/>
    <w:rsid w:val="00DF2D30"/>
    <w:rsid w:val="00E010A0"/>
    <w:rsid w:val="00E467FA"/>
    <w:rsid w:val="00E4786A"/>
    <w:rsid w:val="00E505F7"/>
    <w:rsid w:val="00E55D74"/>
    <w:rsid w:val="00E6540C"/>
    <w:rsid w:val="00E81E2A"/>
    <w:rsid w:val="00E82E51"/>
    <w:rsid w:val="00EE0952"/>
    <w:rsid w:val="00EE5DA0"/>
    <w:rsid w:val="00EF1F12"/>
    <w:rsid w:val="00F037A3"/>
    <w:rsid w:val="00F052A5"/>
    <w:rsid w:val="00F3216A"/>
    <w:rsid w:val="00F55FBA"/>
    <w:rsid w:val="00F56F1C"/>
    <w:rsid w:val="00FC19F8"/>
    <w:rsid w:val="00FD0D36"/>
    <w:rsid w:val="00FE0F43"/>
    <w:rsid w:val="00FF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14844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D50C4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te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qFormat/>
    <w:rsid w:val="00E505F7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rsid w:val="003E24DF"/>
    <w:rPr>
      <w:rFonts w:asciiTheme="majorHAnsi" w:eastAsiaTheme="majorEastAsia" w:hAnsiTheme="majorHAnsi" w:cstheme="majorBidi"/>
      <w:caps/>
      <w:color w:val="1481AB" w:themeColor="accent1" w:themeShade="BF"/>
      <w:kern w:val="20"/>
      <w:sz w:val="20"/>
      <w:szCs w:val="20"/>
    </w:rPr>
  </w:style>
  <w:style w:type="paragraph" w:customStyle="1" w:styleId="Destinatrio1">
    <w:name w:val="Destinatário1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A66B18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A6783B"/>
    <w:pPr>
      <w:spacing w:before="480" w:after="960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A6783B"/>
    <w:pPr>
      <w:contextualSpacing/>
    </w:pPr>
    <w:rPr>
      <w:b/>
      <w:bCs/>
      <w:color w:val="1CADE4" w:themeColor="accent1"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A6783B"/>
    <w:rPr>
      <w:rFonts w:eastAsiaTheme="minorHAnsi"/>
      <w:b/>
      <w:bCs/>
      <w:color w:val="1CADE4" w:themeColor="accent1"/>
      <w:kern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3E24DF"/>
    <w:pPr>
      <w:spacing w:after="0"/>
      <w:jc w:val="right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semiHidden/>
    <w:rsid w:val="003E24DF"/>
    <w:rPr>
      <w:b/>
      <w:bCs/>
    </w:rPr>
  </w:style>
  <w:style w:type="paragraph" w:customStyle="1" w:styleId="InformaesdeContacto">
    <w:name w:val="Informações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A2B0D"/>
    <w:rPr>
      <w:rFonts w:asciiTheme="majorHAnsi" w:eastAsiaTheme="majorEastAsia" w:hAnsiTheme="majorHAnsi" w:cstheme="majorBidi"/>
      <w:color w:val="1481AB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1766D6"/>
    <w:rPr>
      <w:color w:val="808080"/>
    </w:rPr>
  </w:style>
  <w:style w:type="paragraph" w:styleId="Rodap">
    <w:name w:val="footer"/>
    <w:basedOn w:val="Normal"/>
    <w:link w:val="RodapCarte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tipo">
    <w:name w:val="Logótipo"/>
    <w:basedOn w:val="Normal"/>
    <w:next w:val="Normal"/>
    <w:link w:val="CarterdeLog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terdeLogtipo">
    <w:name w:val="Caráter de Logótipo"/>
    <w:basedOn w:val="Tipodeletrapredefinidodopargrafo"/>
    <w:link w:val="Log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Cabealhodondice">
    <w:name w:val="TOC Heading"/>
    <w:basedOn w:val="Ttulo1"/>
    <w:next w:val="Normal"/>
    <w:uiPriority w:val="39"/>
    <w:unhideWhenUsed/>
    <w:qFormat/>
    <w:rsid w:val="00203F4B"/>
    <w:pPr>
      <w:keepNext/>
      <w:keepLines/>
      <w:spacing w:before="240" w:after="0" w:line="259" w:lineRule="auto"/>
      <w:ind w:left="0" w:right="0"/>
      <w:contextualSpacing w:val="0"/>
      <w:outlineLvl w:val="9"/>
    </w:pPr>
    <w:rPr>
      <w:caps w:val="0"/>
      <w:kern w:val="0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03F4B"/>
    <w:pPr>
      <w:spacing w:after="100"/>
      <w:ind w:left="0"/>
    </w:pPr>
  </w:style>
  <w:style w:type="character" w:styleId="Hiperligao">
    <w:name w:val="Hyperlink"/>
    <w:basedOn w:val="Tipodeletrapredefinidodopargrafo"/>
    <w:uiPriority w:val="99"/>
    <w:unhideWhenUsed/>
    <w:rsid w:val="00203F4B"/>
    <w:rPr>
      <w:color w:val="6EAC1C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F037A3"/>
    <w:pPr>
      <w:spacing w:after="100"/>
      <w:ind w:left="240"/>
    </w:pPr>
  </w:style>
  <w:style w:type="paragraph" w:styleId="PargrafodaLista">
    <w:name w:val="List Paragraph"/>
    <w:basedOn w:val="Normal"/>
    <w:uiPriority w:val="34"/>
    <w:semiHidden/>
    <w:rsid w:val="00BD08DC"/>
    <w:pPr>
      <w:contextualSpacing/>
    </w:pPr>
  </w:style>
  <w:style w:type="table" w:styleId="TabelacomGrelha">
    <w:name w:val="Table Grid"/>
    <w:basedOn w:val="Tabelanormal"/>
    <w:uiPriority w:val="39"/>
    <w:rsid w:val="00B27A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505F7"/>
    <w:rPr>
      <w:rFonts w:asciiTheme="majorHAnsi" w:eastAsiaTheme="majorEastAsia" w:hAnsiTheme="majorHAnsi" w:cstheme="majorBidi"/>
      <w:color w:val="0D5571" w:themeColor="accent1" w:themeShade="7F"/>
      <w:kern w:val="20"/>
    </w:rPr>
  </w:style>
  <w:style w:type="character" w:styleId="MenoNoResolvida">
    <w:name w:val="Unresolved Mention"/>
    <w:basedOn w:val="Tipodeletrapredefinidodopargrafo"/>
    <w:uiPriority w:val="99"/>
    <w:semiHidden/>
    <w:rsid w:val="000559C5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559C5"/>
    <w:rPr>
      <w:color w:val="B26B0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165CCB"/>
    <w:pPr>
      <w:spacing w:before="0" w:after="200"/>
    </w:pPr>
    <w:rPr>
      <w:i/>
      <w:iCs/>
      <w:color w:val="335B74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65CCB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8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pp.moqups.com/xL6lW3g8P2Ex6q2iozTYE0bx15Jt8LJ1/view/page/ad348415d" TargetMode="Externa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pt-PT%7bAC59DF5E-8BF2-472C-B4D7-803673CB4D01%7d\%7b760350DD-93FC-43B7-9608-9DF66D8C6283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B5136F-1D3F-4062-922C-D4179A7C35A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{760350DD-93FC-43B7-9608-9DF66D8C6283}tf56348247_win32.dotx</Template>
  <TotalTime>0</TotalTime>
  <Pages>1</Pages>
  <Words>1844</Words>
  <Characters>10516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2022-12-17T22:59:00Z</dcterms:created>
  <dcterms:modified xsi:type="dcterms:W3CDTF">2022-12-18T01:01:00Z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